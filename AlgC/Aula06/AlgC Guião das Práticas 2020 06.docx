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7FDA" w14:textId="6B83C52A" w:rsidR="00912EC8" w:rsidRDefault="00912EC8" w:rsidP="00912EC8">
      <w:pPr>
        <w:pStyle w:val="TtulodoCaptulo"/>
      </w:pPr>
      <w:r w:rsidRPr="00B535DB">
        <w:t xml:space="preserve">Aula </w:t>
      </w:r>
      <w:r>
        <w:t>6</w:t>
      </w:r>
      <w:r w:rsidRPr="00B535DB">
        <w:t xml:space="preserve"> - Análise da Complexidade de Algoritmos Recursivos (Número</w:t>
      </w:r>
      <w:r w:rsidR="00666293">
        <w:t>s</w:t>
      </w:r>
      <w:r w:rsidRPr="00B535DB">
        <w:t xml:space="preserve"> de </w:t>
      </w:r>
      <w:proofErr w:type="spellStart"/>
      <w:r w:rsidR="00666293">
        <w:t>Motzkin</w:t>
      </w:r>
      <w:proofErr w:type="spellEnd"/>
      <w:r w:rsidRPr="00B535DB">
        <w:t>)</w:t>
      </w:r>
    </w:p>
    <w:p w14:paraId="53F604F2" w14:textId="519451F4" w:rsidR="00912EC8" w:rsidRPr="00912EC8" w:rsidRDefault="00912EC8" w:rsidP="00912EC8">
      <w:pPr>
        <w:spacing w:after="240"/>
        <w:jc w:val="center"/>
        <w:rPr>
          <w:rFonts w:ascii="Arial Narrow" w:hAnsi="Arial Narrow"/>
          <w:b/>
          <w:bCs/>
          <w:color w:val="FF0000"/>
          <w:lang w:val="pt-PT"/>
        </w:rPr>
      </w:pPr>
      <w:r w:rsidRPr="004E7081">
        <w:rPr>
          <w:rFonts w:ascii="Arial Narrow" w:hAnsi="Arial Narrow"/>
          <w:b/>
          <w:bCs/>
          <w:color w:val="FF0000"/>
          <w:lang w:val="pt-PT"/>
        </w:rPr>
        <w:t>*** Entregue</w:t>
      </w:r>
      <w:r>
        <w:rPr>
          <w:rFonts w:ascii="Arial Narrow" w:hAnsi="Arial Narrow"/>
          <w:b/>
          <w:bCs/>
          <w:color w:val="FF0000"/>
          <w:lang w:val="pt-PT"/>
        </w:rPr>
        <w:t>, num ficheiro ZIP,</w:t>
      </w:r>
      <w:r w:rsidRPr="004E7081">
        <w:rPr>
          <w:rFonts w:ascii="Arial Narrow" w:hAnsi="Arial Narrow"/>
          <w:b/>
          <w:bCs/>
          <w:color w:val="FF0000"/>
          <w:lang w:val="pt-PT"/>
        </w:rPr>
        <w:t xml:space="preserve"> este guião preenchido e o código desenvolvido ***</w:t>
      </w:r>
    </w:p>
    <w:p w14:paraId="3C42A4FF" w14:textId="35AE9BD5" w:rsidR="00726FF1" w:rsidRPr="00030D6F" w:rsidRDefault="00E57483" w:rsidP="00030D6F">
      <w:pPr>
        <w:numPr>
          <w:ilvl w:val="0"/>
          <w:numId w:val="19"/>
        </w:numPr>
        <w:tabs>
          <w:tab w:val="left" w:pos="284"/>
        </w:tabs>
        <w:spacing w:before="120" w:after="120"/>
        <w:ind w:left="284"/>
        <w:rPr>
          <w:lang w:val="pt-PT"/>
        </w:rPr>
      </w:pPr>
      <w:r w:rsidRPr="00030D6F">
        <w:rPr>
          <w:lang w:val="pt-PT"/>
        </w:rPr>
        <w:t>O</w:t>
      </w:r>
      <w:r w:rsidR="00666293" w:rsidRPr="00030D6F">
        <w:rPr>
          <w:lang w:val="pt-PT"/>
        </w:rPr>
        <w:t xml:space="preserve">s números de </w:t>
      </w:r>
      <w:r w:rsidR="00726FF1" w:rsidRPr="00030D6F">
        <w:rPr>
          <w:lang w:val="pt-PT"/>
        </w:rPr>
        <w:t>Motzkin</w:t>
      </w:r>
      <w:hyperlink r:id="rId8" w:tooltip="3 (number)" w:history="1">
        <w:r w:rsidR="00666293" w:rsidRPr="00030D6F">
          <w:rPr>
            <w:lang w:val="pt-PT"/>
          </w:rPr>
          <w:t>1</w:t>
        </w:r>
      </w:hyperlink>
      <w:r w:rsidR="00666293" w:rsidRPr="00030D6F">
        <w:rPr>
          <w:lang w:val="pt-PT"/>
        </w:rPr>
        <w:t xml:space="preserve">, </w:t>
      </w:r>
      <w:hyperlink r:id="rId9" w:tooltip="0 (number)" w:history="1">
        <w:r w:rsidR="00666293" w:rsidRPr="00030D6F">
          <w:rPr>
            <w:lang w:val="pt-PT"/>
          </w:rPr>
          <w:t>1</w:t>
        </w:r>
      </w:hyperlink>
      <w:r w:rsidR="00666293" w:rsidRPr="00030D6F">
        <w:rPr>
          <w:lang w:val="pt-PT"/>
        </w:rPr>
        <w:t xml:space="preserve">, </w:t>
      </w:r>
      <w:hyperlink r:id="rId10" w:tooltip="2 (number)" w:history="1">
        <w:r w:rsidR="00666293" w:rsidRPr="00030D6F">
          <w:rPr>
            <w:lang w:val="pt-PT"/>
          </w:rPr>
          <w:t>2</w:t>
        </w:r>
      </w:hyperlink>
      <w:r w:rsidR="00666293" w:rsidRPr="00030D6F">
        <w:rPr>
          <w:lang w:val="pt-PT"/>
        </w:rPr>
        <w:t xml:space="preserve">, </w:t>
      </w:r>
      <w:r w:rsidR="00726FF1" w:rsidRPr="00030D6F">
        <w:rPr>
          <w:lang w:val="pt-PT"/>
        </w:rPr>
        <w:t>4</w:t>
      </w:r>
      <w:r w:rsidR="00666293" w:rsidRPr="00030D6F">
        <w:rPr>
          <w:lang w:val="pt-PT"/>
        </w:rPr>
        <w:t xml:space="preserve">, </w:t>
      </w:r>
      <w:r w:rsidR="00726FF1" w:rsidRPr="00030D6F">
        <w:rPr>
          <w:lang w:val="pt-PT"/>
        </w:rPr>
        <w:t>9</w:t>
      </w:r>
      <w:r w:rsidR="00666293" w:rsidRPr="00030D6F">
        <w:rPr>
          <w:lang w:val="pt-PT"/>
        </w:rPr>
        <w:t xml:space="preserve">, </w:t>
      </w:r>
      <w:hyperlink r:id="rId11" w:tooltip="5 (number)" w:history="1">
        <w:r w:rsidR="00726FF1" w:rsidRPr="00030D6F">
          <w:rPr>
            <w:lang w:val="pt-PT"/>
          </w:rPr>
          <w:t>21</w:t>
        </w:r>
      </w:hyperlink>
      <w:r w:rsidR="00666293" w:rsidRPr="00030D6F">
        <w:rPr>
          <w:lang w:val="pt-PT"/>
        </w:rPr>
        <w:t>, 5</w:t>
      </w:r>
      <w:r w:rsidR="00726FF1" w:rsidRPr="00030D6F">
        <w:rPr>
          <w:lang w:val="pt-PT"/>
        </w:rPr>
        <w:t>1</w:t>
      </w:r>
      <w:r w:rsidR="00666293" w:rsidRPr="00030D6F">
        <w:rPr>
          <w:lang w:val="pt-PT"/>
        </w:rPr>
        <w:t>,... (</w:t>
      </w:r>
      <w:hyperlink r:id="rId12" w:history="1">
        <w:r w:rsidR="00726FF1" w:rsidRPr="00030D6F">
          <w:rPr>
            <w:rStyle w:val="Hiperligao"/>
            <w:lang w:val="pt-PT"/>
          </w:rPr>
          <w:t>https://oeis.org/A001006</w:t>
        </w:r>
      </w:hyperlink>
      <w:r w:rsidR="00666293" w:rsidRPr="00030D6F">
        <w:rPr>
          <w:lang w:val="pt-PT"/>
        </w:rPr>
        <w:t>)</w:t>
      </w:r>
      <w:r w:rsidR="00030D6F">
        <w:rPr>
          <w:lang w:val="pt-PT"/>
        </w:rPr>
        <w:t xml:space="preserve"> </w:t>
      </w:r>
      <w:r w:rsidRPr="00030D6F">
        <w:rPr>
          <w:lang w:val="pt-PT"/>
        </w:rPr>
        <w:t xml:space="preserve">são </w:t>
      </w:r>
      <w:r w:rsidR="00666293" w:rsidRPr="00030D6F">
        <w:rPr>
          <w:lang w:val="pt-PT"/>
        </w:rPr>
        <w:t>definidos pela seguinte relação de recorrência:</w:t>
      </w:r>
    </w:p>
    <w:p w14:paraId="586C2ACF" w14:textId="6BDEC1CF" w:rsidR="00912EC8" w:rsidRPr="00030D6F" w:rsidRDefault="00666293" w:rsidP="00030D6F">
      <w:pPr>
        <w:pStyle w:val="ExercciosCharCharCharCharCharChar"/>
      </w:pPr>
      <w:proofErr w:type="spellStart"/>
      <m:oMathPara>
        <m:oMath>
          <m:r>
            <m:rPr>
              <m:nor/>
            </m:rPr>
            <m:t>Motzkin</m:t>
          </m:r>
          <w:proofErr w:type="spellEnd"/>
          <m:r>
            <m:rPr>
              <m:nor/>
            </m:rPr>
            <m:t xml:space="preserve"> </m:t>
          </m:r>
          <m:r>
            <m:rPr>
              <m:sty m:val="b"/>
            </m:rPr>
            <w:rPr>
              <w:rFonts w:hAnsi="Cambria Math"/>
            </w:rPr>
            <m:t>(</m:t>
          </m:r>
          <m:r>
            <m:rPr>
              <m:sty m:val="bi"/>
            </m:rPr>
            <w:rPr>
              <w:rFonts w:hAnsi="Cambria Math"/>
            </w:rPr>
            <m:t>n)  </m:t>
          </m:r>
          <m:r>
            <m:rPr>
              <m:nor/>
            </m:rPr>
            <m:t xml:space="preserve">= </m:t>
          </m:r>
          <m:d>
            <m:dPr>
              <m:begChr m:val="{"/>
              <m:endChr m:val=""/>
              <m:ctrlPr>
                <w:rPr>
                  <w:rFonts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hAnsi="Cambria Math"/>
                    </w:rPr>
                    <m:t>&amp;</m:t>
                  </m:r>
                  <m:r>
                    <m:rPr>
                      <m:nor/>
                    </m:rPr>
                    <m:t>1 ,  se n</m:t>
                  </m:r>
                  <m:r>
                    <m:rPr>
                      <m:sty m:val="b"/>
                    </m:rPr>
                    <w:rPr>
                      <w:rFonts w:hAnsi="Cambria Math"/>
                    </w:rPr>
                    <m:t>=</m:t>
                  </m:r>
                  <m:r>
                    <m:rPr>
                      <m:nor/>
                    </m:rPr>
                    <m:t xml:space="preserve"> 0  e  n</m:t>
                  </m:r>
                  <m:r>
                    <m:rPr>
                      <m:sty m:val="b"/>
                    </m:rPr>
                    <w:rPr>
                      <w:rFonts w:hAnsi="Cambria Math"/>
                    </w:rPr>
                    <m:t>=</m:t>
                  </m:r>
                  <m:r>
                    <m:rPr>
                      <m:nor/>
                    </m:rPr>
                    <m:t xml:space="preserve"> 1</m:t>
                  </m:r>
                  <m:ctrlPr>
                    <w:rPr>
                      <w:rFonts w:hAnsi="Cambria Math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hAnsi="Cambria Math"/>
                    </w:rPr>
                    <m:t>&amp;</m:t>
                  </m:r>
                  <m:r>
                    <m:rPr>
                      <m:nor/>
                    </m:rPr>
                    <m:t xml:space="preserve">Motzkin </m:t>
                  </m:r>
                  <m:r>
                    <m:rPr>
                      <m:sty m:val="b"/>
                    </m:rPr>
                    <w:rPr>
                      <w:rFonts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hAnsi="Cambria Math"/>
                    </w:rPr>
                    <m:t>n-1)+</m:t>
                  </m:r>
                  <m:nary>
                    <m:naryPr>
                      <m:chr m:val="∑"/>
                      <m:ctrlPr>
                        <w:rPr>
                          <w:rFonts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hAnsi="Cambria Math"/>
                        </w:rPr>
                        <m:t>k=0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hAnsi="Cambria Math"/>
                        </w:rPr>
                        <m:t>n-2</m:t>
                      </m:r>
                    </m:sup>
                    <m:e>
                      <m:r>
                        <m:rPr>
                          <m:nor/>
                        </m:rPr>
                        <m:t>Motzkin</m:t>
                      </m:r>
                      <m:r>
                        <m:rPr>
                          <m:sty m:val="b"/>
                        </m:rPr>
                        <w:rPr>
                          <w:rFonts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hAnsi="Cambria Math"/>
                        </w:rPr>
                        <m:t>k</m:t>
                      </m:r>
                      <m:r>
                        <m:rPr>
                          <m:sty m:val="b"/>
                        </m:rPr>
                        <w:rPr>
                          <w:rFonts w:hAnsi="Cambria Math"/>
                        </w:rPr>
                        <m:t>)×</m:t>
                      </m:r>
                      <m:r>
                        <m:rPr>
                          <m:nor/>
                        </m:rPr>
                        <m:t xml:space="preserve">Motzkin </m:t>
                      </m:r>
                      <m:r>
                        <m:rPr>
                          <m:sty m:val="b"/>
                        </m:rPr>
                        <w:rPr>
                          <w:rFonts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hAnsi="Cambria Math"/>
                        </w:rPr>
                        <m:t>n-2-k)</m:t>
                      </m:r>
                      <m:r>
                        <m:rPr>
                          <m:nor/>
                        </m:rPr>
                        <m:t xml:space="preserve"> ,  se n </m:t>
                      </m:r>
                      <m:r>
                        <m:rPr>
                          <m:sty m:val="b"/>
                        </m:rPr>
                        <w:rPr>
                          <w:rFonts w:hAnsi="Cambria Math"/>
                        </w:rPr>
                        <m:t>&gt;</m:t>
                      </m:r>
                      <m:r>
                        <m:rPr>
                          <m:nor/>
                        </m:rPr>
                        <m:t xml:space="preserve"> 1</m:t>
                      </m:r>
                      <m:ctrlPr>
                        <w:rPr>
                          <w:rFonts w:hAnsi="Cambria Math"/>
                        </w:rPr>
                      </m:ctrlPr>
                    </m:e>
                  </m:nary>
                </m:e>
              </m:eqArr>
            </m:e>
          </m:d>
        </m:oMath>
      </m:oMathPara>
    </w:p>
    <w:p w14:paraId="42BEE036" w14:textId="550AB3D7" w:rsidR="00181F80" w:rsidRPr="00181F80" w:rsidRDefault="00181F80" w:rsidP="00030D6F">
      <w:pPr>
        <w:pStyle w:val="ExercciosCharCharCharCharCharChar"/>
        <w:rPr>
          <w:sz w:val="32"/>
          <w:szCs w:val="32"/>
        </w:rPr>
      </w:pPr>
      <w:r w:rsidRPr="00181F80">
        <w:t>Fun</w:t>
      </w:r>
      <w:r w:rsidRPr="00181F80">
        <w:t>çã</w:t>
      </w:r>
      <w:r w:rsidRPr="00181F80">
        <w:t>o Recursiva</w:t>
      </w:r>
    </w:p>
    <w:p w14:paraId="262368D2" w14:textId="03232DE0" w:rsidR="00E57483" w:rsidRPr="00030D6F" w:rsidRDefault="00E57483" w:rsidP="00030D6F">
      <w:pPr>
        <w:pStyle w:val="PargrafodaLista"/>
        <w:numPr>
          <w:ilvl w:val="0"/>
          <w:numId w:val="19"/>
        </w:numPr>
        <w:tabs>
          <w:tab w:val="left" w:pos="284"/>
        </w:tabs>
        <w:spacing w:after="120"/>
        <w:rPr>
          <w:lang w:val="pt-PT"/>
        </w:rPr>
      </w:pPr>
      <w:r w:rsidRPr="00030D6F">
        <w:rPr>
          <w:lang w:val="pt-PT"/>
        </w:rPr>
        <w:t xml:space="preserve">Implemente uma </w:t>
      </w:r>
      <w:r w:rsidRPr="00030D6F">
        <w:rPr>
          <w:b/>
          <w:bCs/>
          <w:lang w:val="pt-PT"/>
        </w:rPr>
        <w:t>função recursiva</w:t>
      </w:r>
      <w:r w:rsidR="00283216" w:rsidRPr="00030D6F">
        <w:rPr>
          <w:b/>
          <w:bCs/>
          <w:lang w:val="pt-PT"/>
        </w:rPr>
        <w:t xml:space="preserve"> </w:t>
      </w:r>
      <w:proofErr w:type="spellStart"/>
      <w:r w:rsidR="00283216" w:rsidRPr="00030D6F">
        <w:rPr>
          <w:b/>
          <w:bCs/>
          <w:lang w:val="pt-PT"/>
        </w:rPr>
        <w:t>M</w:t>
      </w:r>
      <w:r w:rsidR="00345016" w:rsidRPr="00030D6F">
        <w:rPr>
          <w:b/>
          <w:bCs/>
          <w:lang w:val="pt-PT"/>
        </w:rPr>
        <w:t>otzkin</w:t>
      </w:r>
      <w:proofErr w:type="spellEnd"/>
      <w:r w:rsidR="00283216" w:rsidRPr="00030D6F">
        <w:rPr>
          <w:b/>
          <w:bCs/>
          <w:lang w:val="pt-PT"/>
        </w:rPr>
        <w:t>(n)</w:t>
      </w:r>
      <w:r w:rsidRPr="00030D6F">
        <w:rPr>
          <w:lang w:val="pt-PT"/>
        </w:rPr>
        <w:t xml:space="preserve"> que use diretamente a relação de recorrência acima, </w:t>
      </w:r>
      <w:r w:rsidRPr="00030D6F">
        <w:rPr>
          <w:b/>
          <w:bCs/>
          <w:lang w:val="pt-PT"/>
        </w:rPr>
        <w:t>sem qualquer simplificação</w:t>
      </w:r>
      <w:r w:rsidRPr="00030D6F">
        <w:rPr>
          <w:lang w:val="pt-PT"/>
        </w:rPr>
        <w:t>.</w:t>
      </w:r>
    </w:p>
    <w:p w14:paraId="47DEFFE5" w14:textId="2F99A997" w:rsidR="00E57483" w:rsidRDefault="00726FF1" w:rsidP="00283216">
      <w:pPr>
        <w:numPr>
          <w:ilvl w:val="0"/>
          <w:numId w:val="19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FF66CA">
        <w:rPr>
          <w:lang w:val="pt-PT"/>
        </w:rPr>
        <w:t xml:space="preserve">Construa um programa para executar a função </w:t>
      </w:r>
      <w:proofErr w:type="spellStart"/>
      <w:r w:rsidR="00283216" w:rsidRPr="00283216">
        <w:rPr>
          <w:b/>
          <w:bCs/>
          <w:lang w:val="pt-PT"/>
        </w:rPr>
        <w:t>M</w:t>
      </w:r>
      <w:r w:rsidR="00345016">
        <w:rPr>
          <w:b/>
          <w:bCs/>
          <w:lang w:val="pt-PT"/>
        </w:rPr>
        <w:t>otzkin</w:t>
      </w:r>
      <w:proofErr w:type="spellEnd"/>
      <w:r w:rsidR="00283216" w:rsidRPr="00283216">
        <w:rPr>
          <w:b/>
          <w:bCs/>
          <w:lang w:val="pt-PT"/>
        </w:rPr>
        <w:t>(n)</w:t>
      </w:r>
      <w:r w:rsidR="00283216">
        <w:rPr>
          <w:lang w:val="pt-PT"/>
        </w:rPr>
        <w:t xml:space="preserve"> </w:t>
      </w:r>
      <w:r w:rsidRPr="00FF66CA">
        <w:rPr>
          <w:lang w:val="pt-PT"/>
        </w:rPr>
        <w:t xml:space="preserve">para </w:t>
      </w:r>
      <w:r w:rsidRPr="00E57483">
        <w:rPr>
          <w:b/>
          <w:bCs/>
          <w:lang w:val="pt-PT"/>
        </w:rPr>
        <w:t>sucessivos valores de n</w:t>
      </w:r>
      <w:r w:rsidRPr="00FF66CA">
        <w:rPr>
          <w:lang w:val="pt-PT"/>
        </w:rPr>
        <w:t xml:space="preserve"> </w:t>
      </w:r>
      <w:proofErr w:type="gramStart"/>
      <w:r w:rsidRPr="00FF66CA">
        <w:rPr>
          <w:lang w:val="pt-PT"/>
        </w:rPr>
        <w:t>e</w:t>
      </w:r>
      <w:proofErr w:type="gramEnd"/>
      <w:r w:rsidRPr="00FF66CA">
        <w:rPr>
          <w:lang w:val="pt-PT"/>
        </w:rPr>
        <w:t xml:space="preserve"> </w:t>
      </w:r>
      <w:r w:rsidR="00E57483">
        <w:rPr>
          <w:lang w:val="pt-PT"/>
        </w:rPr>
        <w:t xml:space="preserve">que permita </w:t>
      </w:r>
      <w:r w:rsidR="00E57483" w:rsidRPr="00E57483">
        <w:rPr>
          <w:b/>
          <w:bCs/>
          <w:lang w:val="pt-PT"/>
        </w:rPr>
        <w:t xml:space="preserve">contar o número </w:t>
      </w:r>
      <w:r w:rsidR="00687B57">
        <w:rPr>
          <w:b/>
          <w:bCs/>
          <w:lang w:val="pt-PT"/>
        </w:rPr>
        <w:t xml:space="preserve">total </w:t>
      </w:r>
      <w:r w:rsidR="00E57483" w:rsidRPr="00E57483">
        <w:rPr>
          <w:b/>
          <w:bCs/>
          <w:lang w:val="pt-PT"/>
        </w:rPr>
        <w:t>de multiplicações efetuadas</w:t>
      </w:r>
      <w:r w:rsidR="00E57483">
        <w:rPr>
          <w:lang w:val="pt-PT"/>
        </w:rPr>
        <w:t xml:space="preserve"> para cada valor de n.</w:t>
      </w:r>
    </w:p>
    <w:p w14:paraId="40D8FC62" w14:textId="048E4EEA" w:rsidR="00283216" w:rsidRDefault="00283216" w:rsidP="00345016">
      <w:pPr>
        <w:pStyle w:val="PargrafodaLista"/>
        <w:numPr>
          <w:ilvl w:val="0"/>
          <w:numId w:val="23"/>
        </w:numPr>
        <w:tabs>
          <w:tab w:val="left" w:pos="284"/>
        </w:tabs>
        <w:spacing w:after="360"/>
        <w:ind w:left="284" w:hanging="284"/>
        <w:rPr>
          <w:lang w:val="pt-PT"/>
        </w:rPr>
      </w:pPr>
      <w:r w:rsidRPr="00706992">
        <w:rPr>
          <w:b/>
          <w:bCs/>
          <w:lang w:val="pt-PT"/>
        </w:rPr>
        <w:t xml:space="preserve">Preencha a </w:t>
      </w:r>
      <w:r w:rsidR="00345016">
        <w:rPr>
          <w:b/>
          <w:bCs/>
          <w:lang w:val="pt-PT"/>
        </w:rPr>
        <w:t xml:space="preserve">as primeiras colunas </w:t>
      </w:r>
      <w:r w:rsidRPr="00706992">
        <w:rPr>
          <w:b/>
          <w:bCs/>
          <w:lang w:val="pt-PT"/>
        </w:rPr>
        <w:t>tabela seguinte</w:t>
      </w:r>
      <w:r w:rsidRPr="00706992">
        <w:rPr>
          <w:lang w:val="pt-PT"/>
        </w:rPr>
        <w:t xml:space="preserve"> com o resultado d</w:t>
      </w:r>
      <w:r>
        <w:rPr>
          <w:lang w:val="pt-PT"/>
        </w:rPr>
        <w:t xml:space="preserve">a </w:t>
      </w:r>
      <w:r w:rsidRPr="00706992">
        <w:rPr>
          <w:lang w:val="pt-PT"/>
        </w:rPr>
        <w:t xml:space="preserve">função </w:t>
      </w:r>
      <w:r w:rsidR="00345016">
        <w:rPr>
          <w:lang w:val="pt-PT"/>
        </w:rPr>
        <w:t xml:space="preserve">recursiva </w:t>
      </w:r>
      <w:r w:rsidRPr="00706992">
        <w:rPr>
          <w:lang w:val="pt-PT"/>
        </w:rPr>
        <w:t xml:space="preserve">e o número de </w:t>
      </w:r>
      <w:r>
        <w:rPr>
          <w:lang w:val="pt-PT"/>
        </w:rPr>
        <w:t>multiplicações efetuadas</w:t>
      </w:r>
      <w:r w:rsidRPr="00706992">
        <w:rPr>
          <w:lang w:val="pt-PT"/>
        </w:rPr>
        <w:t xml:space="preserve"> para os sucessivos valores de 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"/>
        <w:gridCol w:w="1813"/>
        <w:gridCol w:w="1559"/>
        <w:gridCol w:w="1985"/>
        <w:gridCol w:w="1842"/>
      </w:tblGrid>
      <w:tr w:rsidR="002403BC" w:rsidRPr="00B837AF" w14:paraId="77EDCED4" w14:textId="77777777" w:rsidTr="36449FC8">
        <w:trPr>
          <w:jc w:val="center"/>
        </w:trPr>
        <w:tc>
          <w:tcPr>
            <w:tcW w:w="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6937943" w14:textId="77777777" w:rsidR="002403BC" w:rsidRPr="00B837AF" w:rsidRDefault="002403BC" w:rsidP="007F6094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81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29FD1E9" w14:textId="335A0B9C" w:rsidR="002403BC" w:rsidRPr="00B837AF" w:rsidRDefault="002403BC" w:rsidP="007F6094">
            <w:pPr>
              <w:jc w:val="center"/>
              <w:rPr>
                <w:b/>
                <w:sz w:val="20"/>
                <w:lang w:val="pt-PT"/>
              </w:rPr>
            </w:pPr>
            <w:proofErr w:type="spellStart"/>
            <w:r>
              <w:rPr>
                <w:b/>
                <w:sz w:val="20"/>
                <w:lang w:val="pt-PT"/>
              </w:rPr>
              <w:t>M</w:t>
            </w:r>
            <w:r w:rsidR="00345016">
              <w:rPr>
                <w:b/>
                <w:sz w:val="20"/>
                <w:lang w:val="pt-PT"/>
              </w:rPr>
              <w:t>otzkin</w:t>
            </w:r>
            <w:proofErr w:type="spellEnd"/>
            <w:r>
              <w:rPr>
                <w:b/>
                <w:sz w:val="20"/>
                <w:lang w:val="pt-PT"/>
              </w:rPr>
              <w:t>(n) – Versão Recursiva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44B7ED" w14:textId="1265489C" w:rsidR="002403BC" w:rsidRPr="00B837AF" w:rsidRDefault="002403BC" w:rsidP="007F6094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>
              <w:rPr>
                <w:b/>
                <w:sz w:val="20"/>
                <w:lang w:val="pt-PT"/>
              </w:rPr>
              <w:t>Multiplicações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F50E898" w14:textId="7EFB1B70" w:rsidR="002403BC" w:rsidRPr="00B837AF" w:rsidRDefault="002403BC" w:rsidP="007F6094">
            <w:pPr>
              <w:jc w:val="center"/>
              <w:rPr>
                <w:b/>
                <w:sz w:val="20"/>
                <w:lang w:val="pt-PT"/>
              </w:rPr>
            </w:pPr>
            <w:proofErr w:type="spellStart"/>
            <w:r>
              <w:rPr>
                <w:b/>
                <w:sz w:val="20"/>
                <w:lang w:val="pt-PT"/>
              </w:rPr>
              <w:t>M</w:t>
            </w:r>
            <w:r w:rsidR="00345016">
              <w:rPr>
                <w:b/>
                <w:sz w:val="20"/>
                <w:lang w:val="pt-PT"/>
              </w:rPr>
              <w:t>otzkin</w:t>
            </w:r>
            <w:proofErr w:type="spellEnd"/>
            <w:r>
              <w:rPr>
                <w:b/>
                <w:sz w:val="20"/>
                <w:lang w:val="pt-PT"/>
              </w:rPr>
              <w:t>(n) – Versão de Programação Dinâmica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805D5" w14:textId="22244781" w:rsidR="002403BC" w:rsidRPr="00B837AF" w:rsidRDefault="002403BC" w:rsidP="007F6094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>
              <w:rPr>
                <w:b/>
                <w:sz w:val="20"/>
                <w:lang w:val="pt-PT"/>
              </w:rPr>
              <w:t>Multiplicações</w:t>
            </w:r>
          </w:p>
        </w:tc>
      </w:tr>
      <w:tr w:rsidR="002403BC" w:rsidRPr="00B837AF" w14:paraId="7DDC3BF1" w14:textId="77777777" w:rsidTr="36449FC8">
        <w:trPr>
          <w:trHeight w:val="283"/>
          <w:jc w:val="center"/>
        </w:trPr>
        <w:tc>
          <w:tcPr>
            <w:tcW w:w="729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79248A81" w14:textId="77777777" w:rsidR="002403BC" w:rsidRPr="00B837AF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shd w:val="clear" w:color="auto" w:fill="auto"/>
          </w:tcPr>
          <w:p w14:paraId="09E281DC" w14:textId="4CBE91FD" w:rsidR="002403BC" w:rsidRPr="00D53A56" w:rsidRDefault="59ADACC7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</w:tcPr>
          <w:p w14:paraId="519C864D" w14:textId="0A131FF4" w:rsidR="002403BC" w:rsidRPr="00D53A56" w:rsidRDefault="502EA171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0</w:t>
            </w:r>
          </w:p>
        </w:tc>
        <w:tc>
          <w:tcPr>
            <w:tcW w:w="1985" w:type="dxa"/>
            <w:tcBorders>
              <w:top w:val="single" w:sz="8" w:space="0" w:color="auto"/>
            </w:tcBorders>
            <w:shd w:val="clear" w:color="auto" w:fill="auto"/>
          </w:tcPr>
          <w:p w14:paraId="26810A1D" w14:textId="4CBE91FD" w:rsidR="36449FC8" w:rsidRPr="00D53A56" w:rsidRDefault="36449FC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</w:t>
            </w:r>
          </w:p>
        </w:tc>
        <w:tc>
          <w:tcPr>
            <w:tcW w:w="184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14:paraId="2CD55E06" w14:textId="5D2C0457" w:rsidR="002403BC" w:rsidRPr="00D53A56" w:rsidRDefault="50B4E4D1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0</w:t>
            </w:r>
          </w:p>
        </w:tc>
      </w:tr>
      <w:tr w:rsidR="002403BC" w:rsidRPr="00B837AF" w14:paraId="60A5AA64" w14:textId="77777777" w:rsidTr="36449FC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04F48617" w14:textId="77777777" w:rsidR="002403BC" w:rsidRPr="00B837AF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13" w:type="dxa"/>
            <w:shd w:val="clear" w:color="auto" w:fill="auto"/>
          </w:tcPr>
          <w:p w14:paraId="33C8C572" w14:textId="1831EC6B" w:rsidR="002403BC" w:rsidRPr="00D53A56" w:rsidRDefault="59ADACC7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384B7CE2" w14:textId="562CA5CB" w:rsidR="002403BC" w:rsidRPr="00D53A56" w:rsidRDefault="502EA171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14:paraId="26CD92F7" w14:textId="1831EC6B" w:rsidR="36449FC8" w:rsidRPr="00D53A56" w:rsidRDefault="36449FC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59EA9FD4" w14:textId="47052E36" w:rsidR="002403BC" w:rsidRPr="00D53A56" w:rsidRDefault="50B4E4D1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0</w:t>
            </w:r>
          </w:p>
        </w:tc>
      </w:tr>
      <w:tr w:rsidR="002403BC" w:rsidRPr="00B837AF" w14:paraId="3F023379" w14:textId="77777777" w:rsidTr="36449FC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4E8697A4" w14:textId="77777777" w:rsidR="002403BC" w:rsidRPr="00B837AF" w:rsidRDefault="002403BC" w:rsidP="007F6094">
            <w:pPr>
              <w:jc w:val="center"/>
              <w:rPr>
                <w:lang w:val="pt-PT"/>
              </w:rPr>
            </w:pPr>
            <w:r w:rsidRPr="00B837AF">
              <w:rPr>
                <w:lang w:val="pt-PT"/>
              </w:rPr>
              <w:t>2</w:t>
            </w:r>
          </w:p>
        </w:tc>
        <w:tc>
          <w:tcPr>
            <w:tcW w:w="1813" w:type="dxa"/>
            <w:shd w:val="clear" w:color="auto" w:fill="auto"/>
          </w:tcPr>
          <w:p w14:paraId="1C745C33" w14:textId="06002385" w:rsidR="002403BC" w:rsidRPr="00D53A56" w:rsidRDefault="4D4F4B25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3701E067" w14:textId="1FB7491D" w:rsidR="002403BC" w:rsidRPr="00D53A56" w:rsidRDefault="23B580C6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3D1BE7E8" w14:textId="06002385" w:rsidR="36449FC8" w:rsidRPr="00D53A56" w:rsidRDefault="36449FC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2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57E9F338" w14:textId="00AC56EB" w:rsidR="002403BC" w:rsidRPr="00D53A56" w:rsidRDefault="56F5F1CB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</w:t>
            </w:r>
          </w:p>
        </w:tc>
      </w:tr>
      <w:tr w:rsidR="002403BC" w:rsidRPr="00B837AF" w14:paraId="4CDC755E" w14:textId="77777777" w:rsidTr="36449FC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527D76E2" w14:textId="77777777" w:rsidR="002403BC" w:rsidRPr="00B837AF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813" w:type="dxa"/>
            <w:shd w:val="clear" w:color="auto" w:fill="auto"/>
          </w:tcPr>
          <w:p w14:paraId="32469258" w14:textId="3604323C" w:rsidR="002403BC" w:rsidRPr="00D53A56" w:rsidRDefault="4D4F4B25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5869166E" w14:textId="22A50CA0" w:rsidR="002403BC" w:rsidRPr="00D53A56" w:rsidRDefault="23B580C6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695CF214" w14:textId="3604323C" w:rsidR="36449FC8" w:rsidRPr="00D53A56" w:rsidRDefault="36449FC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4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3A066793" w14:textId="66E12CB3" w:rsidR="002403BC" w:rsidRPr="00D53A56" w:rsidRDefault="56F5F1CB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3</w:t>
            </w:r>
          </w:p>
        </w:tc>
      </w:tr>
      <w:tr w:rsidR="002403BC" w:rsidRPr="00B837AF" w14:paraId="3E49F86E" w14:textId="77777777" w:rsidTr="36449FC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408F6CDE" w14:textId="77777777" w:rsidR="002403BC" w:rsidRPr="00B837AF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813" w:type="dxa"/>
            <w:shd w:val="clear" w:color="auto" w:fill="auto"/>
          </w:tcPr>
          <w:p w14:paraId="595052B2" w14:textId="3961824D" w:rsidR="002403BC" w:rsidRPr="00D53A56" w:rsidRDefault="5FCF6992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79814C87" w14:textId="232AE287" w:rsidR="002403BC" w:rsidRPr="00D53A56" w:rsidRDefault="1D216303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14:paraId="31E8D286" w14:textId="3961824D" w:rsidR="36449FC8" w:rsidRPr="00D53A56" w:rsidRDefault="36449FC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9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75771307" w14:textId="36913C92" w:rsidR="002403BC" w:rsidRPr="00D53A56" w:rsidRDefault="11619EA2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6</w:t>
            </w:r>
          </w:p>
        </w:tc>
      </w:tr>
      <w:tr w:rsidR="002403BC" w:rsidRPr="00B837AF" w14:paraId="4F9E63BE" w14:textId="77777777" w:rsidTr="36449FC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36CC5DFE" w14:textId="77777777" w:rsidR="002403BC" w:rsidRPr="00B837AF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813" w:type="dxa"/>
            <w:shd w:val="clear" w:color="auto" w:fill="auto"/>
          </w:tcPr>
          <w:p w14:paraId="593E9E6E" w14:textId="465148CC" w:rsidR="002403BC" w:rsidRPr="00D53A56" w:rsidRDefault="5FCF6992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21</w:t>
            </w:r>
          </w:p>
        </w:tc>
        <w:tc>
          <w:tcPr>
            <w:tcW w:w="1559" w:type="dxa"/>
            <w:shd w:val="clear" w:color="auto" w:fill="auto"/>
          </w:tcPr>
          <w:p w14:paraId="5250D4E6" w14:textId="14D8EA36" w:rsidR="002403BC" w:rsidRPr="00D53A56" w:rsidRDefault="1D216303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20</w:t>
            </w:r>
          </w:p>
        </w:tc>
        <w:tc>
          <w:tcPr>
            <w:tcW w:w="1985" w:type="dxa"/>
            <w:shd w:val="clear" w:color="auto" w:fill="auto"/>
          </w:tcPr>
          <w:p w14:paraId="168882B5" w14:textId="465148CC" w:rsidR="36449FC8" w:rsidRPr="00D53A56" w:rsidRDefault="36449FC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21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7EF5EB33" w14:textId="74133B29" w:rsidR="002403BC" w:rsidRPr="00D53A56" w:rsidRDefault="11619EA2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10</w:t>
            </w:r>
          </w:p>
        </w:tc>
      </w:tr>
      <w:tr w:rsidR="002403BC" w:rsidRPr="00B837AF" w14:paraId="41CDD0C2" w14:textId="77777777" w:rsidTr="36449FC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0A655F72" w14:textId="77777777" w:rsidR="002403BC" w:rsidRPr="00B837AF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813" w:type="dxa"/>
            <w:shd w:val="clear" w:color="auto" w:fill="auto"/>
          </w:tcPr>
          <w:p w14:paraId="6E0B4FB5" w14:textId="660252BE" w:rsidR="002403BC" w:rsidRPr="00D53A56" w:rsidRDefault="2E1D2D6E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51</w:t>
            </w:r>
          </w:p>
        </w:tc>
        <w:tc>
          <w:tcPr>
            <w:tcW w:w="1559" w:type="dxa"/>
            <w:shd w:val="clear" w:color="auto" w:fill="auto"/>
          </w:tcPr>
          <w:p w14:paraId="42FDD4E8" w14:textId="6F7F9DC7" w:rsidR="002403BC" w:rsidRPr="00D53A56" w:rsidRDefault="3D744583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49</w:t>
            </w:r>
          </w:p>
        </w:tc>
        <w:tc>
          <w:tcPr>
            <w:tcW w:w="1985" w:type="dxa"/>
            <w:shd w:val="clear" w:color="auto" w:fill="auto"/>
          </w:tcPr>
          <w:p w14:paraId="6ACE7DC2" w14:textId="660252BE" w:rsidR="36449FC8" w:rsidRPr="00D53A56" w:rsidRDefault="36449FC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51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34D2B144" w14:textId="2BC9BB19" w:rsidR="002403BC" w:rsidRPr="00D53A56" w:rsidRDefault="3913869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15</w:t>
            </w:r>
          </w:p>
        </w:tc>
      </w:tr>
      <w:tr w:rsidR="002403BC" w:rsidRPr="00B837AF" w14:paraId="391827DA" w14:textId="77777777" w:rsidTr="36449FC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FCE792C" w14:textId="77777777" w:rsidR="002403BC" w:rsidRPr="00B837AF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7F0B4687" w14:textId="58D27BE5" w:rsidR="002403BC" w:rsidRPr="00D53A56" w:rsidRDefault="1EC9FF2E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127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E9D9610" w14:textId="41FC4FE7" w:rsidR="002403BC" w:rsidRPr="00D53A56" w:rsidRDefault="1FB9C804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119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60D24981" w14:textId="58D27BE5" w:rsidR="36449FC8" w:rsidRPr="00D53A56" w:rsidRDefault="36449FC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127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2BEE46" w14:textId="411B456A" w:rsidR="002403BC" w:rsidRPr="00D53A56" w:rsidRDefault="3913869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21</w:t>
            </w:r>
          </w:p>
        </w:tc>
      </w:tr>
      <w:tr w:rsidR="002403BC" w:rsidRPr="00B837AF" w14:paraId="3B76AC2C" w14:textId="77777777" w:rsidTr="36449FC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EBDB221" w14:textId="77777777" w:rsidR="002403BC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7E679751" w14:textId="134FACB7" w:rsidR="002403BC" w:rsidRPr="00D53A56" w:rsidRDefault="47BFD6BC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323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724FE07" w14:textId="6930EE0C" w:rsidR="002403BC" w:rsidRPr="00D53A56" w:rsidRDefault="0C5445E1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288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16C56757" w14:textId="134FACB7" w:rsidR="36449FC8" w:rsidRPr="00D53A56" w:rsidRDefault="36449FC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323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CBE707" w14:textId="52144EDC" w:rsidR="002403BC" w:rsidRPr="00D53A56" w:rsidRDefault="4CBB8B26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28</w:t>
            </w:r>
          </w:p>
        </w:tc>
      </w:tr>
      <w:tr w:rsidR="002403BC" w:rsidRPr="00B837AF" w14:paraId="02F32984" w14:textId="77777777" w:rsidTr="36449FC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2B7F7A3" w14:textId="77777777" w:rsidR="002403BC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76A41861" w14:textId="5829B428" w:rsidR="002403BC" w:rsidRPr="00D53A56" w:rsidRDefault="6661B817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835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0483E39" w14:textId="2F933C89" w:rsidR="002403BC" w:rsidRPr="00D53A56" w:rsidRDefault="1EDB395D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696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3A60E48F" w14:textId="5829B428" w:rsidR="36449FC8" w:rsidRPr="00D53A56" w:rsidRDefault="36449FC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835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95B924B" w14:textId="74B2B6C2" w:rsidR="002403BC" w:rsidRPr="00D53A56" w:rsidRDefault="4C01E473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36</w:t>
            </w:r>
          </w:p>
        </w:tc>
      </w:tr>
      <w:tr w:rsidR="002403BC" w:rsidRPr="00B837AF" w14:paraId="6B3172E6" w14:textId="77777777" w:rsidTr="36449FC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58C5F88" w14:textId="77777777" w:rsidR="002403BC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3539AF30" w14:textId="662EE76F" w:rsidR="002403BC" w:rsidRPr="00D53A56" w:rsidRDefault="4C506D09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2188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102998F" w14:textId="3353B8ED" w:rsidR="002403BC" w:rsidRPr="00D53A56" w:rsidRDefault="54C794FE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1681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05AEA998" w14:textId="662EE76F" w:rsidR="36449FC8" w:rsidRPr="00D53A56" w:rsidRDefault="36449FC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2188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622E82" w14:textId="1E5A3626" w:rsidR="002403BC" w:rsidRPr="00D53A56" w:rsidRDefault="6B6EEF10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45</w:t>
            </w:r>
          </w:p>
        </w:tc>
      </w:tr>
      <w:tr w:rsidR="002403BC" w:rsidRPr="00B837AF" w14:paraId="1CA9842A" w14:textId="77777777" w:rsidTr="36449FC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311D278" w14:textId="77777777" w:rsidR="002403BC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3DC43B9B" w14:textId="40EE9BC7" w:rsidR="002403BC" w:rsidRPr="00D53A56" w:rsidRDefault="5D834AB5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5798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C2F865F" w14:textId="238B5878" w:rsidR="002403BC" w:rsidRPr="00D53A56" w:rsidRDefault="7C7FD769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4059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7348E126" w14:textId="40EE9BC7" w:rsidR="36449FC8" w:rsidRPr="00D53A56" w:rsidRDefault="36449FC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5798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8235D02" w14:textId="274AF3F6" w:rsidR="002403BC" w:rsidRPr="00D53A56" w:rsidRDefault="0E41AD34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55</w:t>
            </w:r>
          </w:p>
        </w:tc>
      </w:tr>
      <w:tr w:rsidR="002403BC" w:rsidRPr="00B837AF" w14:paraId="184E237F" w14:textId="77777777" w:rsidTr="36449FC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E3FFDAD" w14:textId="77777777" w:rsidR="002403BC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67F39516" w14:textId="2A6CDA43" w:rsidR="002403BC" w:rsidRPr="00D53A56" w:rsidRDefault="1A034E2D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15511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6AB5286" w14:textId="5BE13F77" w:rsidR="002403BC" w:rsidRPr="00D53A56" w:rsidRDefault="198FED72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9800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7D6695A6" w14:textId="2A6CDA43" w:rsidR="36449FC8" w:rsidRPr="00D53A56" w:rsidRDefault="36449FC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15511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6DF20E" w14:textId="40EE11F5" w:rsidR="002403BC" w:rsidRPr="00D53A56" w:rsidRDefault="07BDBBE7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66</w:t>
            </w:r>
          </w:p>
        </w:tc>
      </w:tr>
      <w:tr w:rsidR="002403BC" w:rsidRPr="00B837AF" w14:paraId="42AB81BE" w14:textId="77777777" w:rsidTr="36449FC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8B46B59" w14:textId="77777777" w:rsidR="002403BC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0C86EF41" w14:textId="7B371A3D" w:rsidR="002403BC" w:rsidRPr="00D53A56" w:rsidRDefault="775288CA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41835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F9553C0" w14:textId="699ED165" w:rsidR="002403BC" w:rsidRPr="00D53A56" w:rsidRDefault="30FF5DE5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23660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635C8E12" w14:textId="7B371A3D" w:rsidR="36449FC8" w:rsidRPr="00D53A56" w:rsidRDefault="36449FC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41835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CF17115" w14:textId="0B5D29B9" w:rsidR="002403BC" w:rsidRPr="00D53A56" w:rsidRDefault="2A3F488A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78</w:t>
            </w:r>
          </w:p>
        </w:tc>
      </w:tr>
      <w:tr w:rsidR="002403BC" w:rsidRPr="00B837AF" w14:paraId="0C23800F" w14:textId="77777777" w:rsidTr="36449FC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535E25A" w14:textId="7ABD1042" w:rsidR="002403BC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181F80">
              <w:rPr>
                <w:lang w:val="pt-PT"/>
              </w:rPr>
              <w:t>4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7F394705" w14:textId="1E609627" w:rsidR="002403BC" w:rsidRPr="00D53A56" w:rsidRDefault="01A49A41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113634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3669116" w14:textId="5F311551" w:rsidR="002403BC" w:rsidRPr="00D53A56" w:rsidRDefault="1AC1C421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57121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4A6089BF" w14:textId="1E609627" w:rsidR="36449FC8" w:rsidRPr="00D53A56" w:rsidRDefault="36449FC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113634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FCE5F2" w14:textId="315990F9" w:rsidR="002403BC" w:rsidRPr="00D53A56" w:rsidRDefault="693D95AA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91</w:t>
            </w:r>
          </w:p>
        </w:tc>
      </w:tr>
      <w:tr w:rsidR="002403BC" w:rsidRPr="00B837AF" w14:paraId="3BA6AA13" w14:textId="77777777" w:rsidTr="36449FC8">
        <w:trPr>
          <w:trHeight w:val="283"/>
          <w:jc w:val="center"/>
        </w:trPr>
        <w:tc>
          <w:tcPr>
            <w:tcW w:w="7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48F47852" w14:textId="3B6FBB2E" w:rsidR="002403BC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181F80">
              <w:rPr>
                <w:lang w:val="pt-PT"/>
              </w:rPr>
              <w:t>5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65B8B675" w14:textId="22B2AA24" w:rsidR="002403BC" w:rsidRPr="00D53A56" w:rsidRDefault="015930BE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310572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7A3C8A15" w14:textId="432F8AAB" w:rsidR="002403BC" w:rsidRPr="00D53A56" w:rsidRDefault="09A96B1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137903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5D95C936" w14:textId="22B2AA24" w:rsidR="36449FC8" w:rsidRPr="00D53A56" w:rsidRDefault="36449FC8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310572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00FC0" w14:textId="414C2D49" w:rsidR="002403BC" w:rsidRPr="00D53A56" w:rsidRDefault="65F0B33B" w:rsidP="36449FC8">
            <w:pPr>
              <w:jc w:val="center"/>
              <w:rPr>
                <w:color w:val="0070C0"/>
                <w:lang w:val="pt-PT"/>
              </w:rPr>
            </w:pPr>
            <w:r w:rsidRPr="00D53A56">
              <w:rPr>
                <w:color w:val="0070C0"/>
                <w:lang w:val="pt-PT"/>
              </w:rPr>
              <w:t>105</w:t>
            </w:r>
          </w:p>
        </w:tc>
      </w:tr>
    </w:tbl>
    <w:p w14:paraId="575A198F" w14:textId="77777777" w:rsidR="008C7AD7" w:rsidRPr="00345016" w:rsidRDefault="008C7AD7" w:rsidP="002403BC">
      <w:pPr>
        <w:tabs>
          <w:tab w:val="left" w:pos="284"/>
        </w:tabs>
        <w:spacing w:after="120"/>
        <w:rPr>
          <w:sz w:val="12"/>
          <w:szCs w:val="8"/>
          <w:lang w:val="pt-PT"/>
        </w:rPr>
      </w:pPr>
    </w:p>
    <w:p w14:paraId="5F57203B" w14:textId="7316A199" w:rsidR="00283216" w:rsidRDefault="00283216" w:rsidP="00283216">
      <w:pPr>
        <w:numPr>
          <w:ilvl w:val="0"/>
          <w:numId w:val="19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 xml:space="preserve">Analisando os dados da tabela, estabeleça uma </w:t>
      </w:r>
      <w:r w:rsidRPr="00283216"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 w:rsidRPr="00345016">
        <w:rPr>
          <w:b/>
          <w:bCs/>
          <w:lang w:val="pt-PT"/>
        </w:rPr>
        <w:t>função recursiva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83216" w:rsidRPr="008A1494" w14:paraId="0EB10C02" w14:textId="77777777" w:rsidTr="00030D6F">
        <w:trPr>
          <w:trHeight w:val="252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4F1A" w14:textId="464260BE" w:rsidR="00283216" w:rsidRPr="00D53A56" w:rsidRDefault="00030D6F" w:rsidP="36449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70C0"/>
                <w:szCs w:val="24"/>
                <w:lang w:val="pt-PT"/>
              </w:rPr>
            </w:pPr>
            <w:r w:rsidRPr="00D53A56">
              <w:rPr>
                <w:noProof/>
                <w:color w:val="0070C0"/>
              </w:rPr>
              <w:drawing>
                <wp:anchor distT="0" distB="0" distL="114300" distR="114300" simplePos="0" relativeHeight="251658240" behindDoc="0" locked="0" layoutInCell="1" allowOverlap="1" wp14:anchorId="287B5612" wp14:editId="48571B87">
                  <wp:simplePos x="0" y="0"/>
                  <wp:positionH relativeFrom="column">
                    <wp:posOffset>3492499</wp:posOffset>
                  </wp:positionH>
                  <wp:positionV relativeFrom="paragraph">
                    <wp:posOffset>-13335</wp:posOffset>
                  </wp:positionV>
                  <wp:extent cx="2452225" cy="1577340"/>
                  <wp:effectExtent l="0" t="0" r="5715" b="381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297" cy="1591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6F47A3CB" w:rsidRPr="00D53A56">
              <w:rPr>
                <w:color w:val="0070C0"/>
                <w:szCs w:val="24"/>
                <w:lang w:val="pt-PT"/>
              </w:rPr>
              <w:t>Analisando os dados da tabela:</w:t>
            </w:r>
          </w:p>
          <w:p w14:paraId="73150AB1" w14:textId="06C04C7F" w:rsidR="00292854" w:rsidRPr="00D53A56" w:rsidRDefault="0005769C" w:rsidP="00292854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70C0"/>
                <w:szCs w:val="24"/>
                <w:lang w:val="pt-PT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Cs w:val="24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  <w:szCs w:val="24"/>
                      <w:lang w:val="pt-PT"/>
                    </w:rPr>
                    <m:t>número de multiplicações(i)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  <w:szCs w:val="24"/>
                      <w:lang w:val="pt-PT"/>
                    </w:rPr>
                    <m:t>número de multiplicações(i-1)</m:t>
                  </m:r>
                </m:den>
              </m:f>
              <m:r>
                <m:rPr>
                  <m:sty m:val="p"/>
                </m:rPr>
                <w:rPr>
                  <w:rFonts w:ascii="Cambria Math" w:eastAsia="Garamond" w:hAnsi="Cambria Math" w:cs="Garamond"/>
                  <w:color w:val="0070C0"/>
                  <w:szCs w:val="24"/>
                  <w:lang w:val="pt-PT"/>
                </w:rPr>
                <m:t>≈ 2,414</m:t>
              </m:r>
            </m:oMath>
            <w:r w:rsidR="00292854" w:rsidRPr="00D53A56">
              <w:rPr>
                <w:color w:val="0070C0"/>
                <w:szCs w:val="24"/>
                <w:lang w:val="pt-PT"/>
              </w:rPr>
              <w:t>;</w:t>
            </w:r>
          </w:p>
          <w:p w14:paraId="1A435F2F" w14:textId="7E7335FC" w:rsidR="00D53A56" w:rsidRDefault="00D53A56" w:rsidP="00D53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70C0"/>
                <w:szCs w:val="24"/>
                <w:lang w:val="pt-PT"/>
              </w:rPr>
            </w:pPr>
            <w:r w:rsidRPr="00D53A56">
              <w:rPr>
                <w:color w:val="0070C0"/>
                <w:szCs w:val="24"/>
                <w:lang w:val="pt-PT"/>
              </w:rPr>
              <w:t>O n</w:t>
            </w:r>
            <w:r>
              <w:rPr>
                <w:color w:val="0070C0"/>
                <w:szCs w:val="24"/>
                <w:lang w:val="pt-PT"/>
              </w:rPr>
              <w:t>úmero de multiplicações é obtido por multiplicar 2,414</w:t>
            </w:r>
          </w:p>
          <w:p w14:paraId="24EAFA90" w14:textId="1DAC740E" w:rsidR="00D53A56" w:rsidRPr="00D53A56" w:rsidRDefault="00D53A56" w:rsidP="00D53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70C0"/>
                <w:szCs w:val="24"/>
                <w:lang w:val="pt-PT"/>
              </w:rPr>
            </w:pPr>
            <w:r>
              <w:rPr>
                <w:color w:val="0070C0"/>
                <w:szCs w:val="24"/>
                <w:lang w:val="pt-PT"/>
              </w:rPr>
              <w:t>sucessivamente.</w:t>
            </w:r>
          </w:p>
          <w:p w14:paraId="03CF0B69" w14:textId="4EBEB384" w:rsidR="39D60FD6" w:rsidRPr="00D53A56" w:rsidRDefault="39D60FD6" w:rsidP="36449FC8">
            <w:pPr>
              <w:jc w:val="left"/>
              <w:rPr>
                <w:rFonts w:eastAsia="Garamond" w:cs="Garamond"/>
                <w:color w:val="0070C0"/>
                <w:szCs w:val="24"/>
                <w:lang w:val="pt-PT"/>
              </w:rPr>
            </w:pPr>
            <w:r w:rsidRPr="00D53A56">
              <w:rPr>
                <w:rFonts w:eastAsia="Garamond" w:cs="Garamond"/>
                <w:color w:val="0070C0"/>
                <w:szCs w:val="24"/>
                <w:lang w:val="pt-PT"/>
              </w:rPr>
              <w:t>Logo, a ordem de complexidade é exponencial, O(2,414</w:t>
            </w:r>
            <w:r w:rsidR="2F67354C" w:rsidRPr="00D53A56">
              <w:rPr>
                <w:rFonts w:eastAsia="Garamond" w:cs="Garamond"/>
                <w:color w:val="0070C0"/>
                <w:szCs w:val="24"/>
                <w:vertAlign w:val="superscript"/>
                <w:lang w:val="pt-PT"/>
              </w:rPr>
              <w:t>n</w:t>
            </w:r>
            <w:r w:rsidR="2F67354C" w:rsidRPr="00D53A56">
              <w:rPr>
                <w:rFonts w:eastAsia="Garamond" w:cs="Garamond"/>
                <w:color w:val="0070C0"/>
                <w:szCs w:val="24"/>
                <w:lang w:val="pt-PT"/>
              </w:rPr>
              <w:t>).</w:t>
            </w:r>
          </w:p>
          <w:p w14:paraId="7002B4E9" w14:textId="0DF80DD0" w:rsidR="00030D6F" w:rsidRPr="00D53A56" w:rsidRDefault="00030D6F" w:rsidP="36449FC8">
            <w:pPr>
              <w:jc w:val="left"/>
              <w:rPr>
                <w:rFonts w:eastAsia="Garamond" w:cs="Garamond"/>
                <w:color w:val="0070C0"/>
                <w:szCs w:val="24"/>
                <w:lang w:val="pt-PT"/>
              </w:rPr>
            </w:pPr>
          </w:p>
          <w:p w14:paraId="37F35FDA" w14:textId="4E8EA5D7" w:rsidR="00283216" w:rsidRPr="00774E98" w:rsidRDefault="00283216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0F069DEE" w14:textId="1587D97C" w:rsidR="00E67188" w:rsidRPr="00181F80" w:rsidRDefault="00E67188" w:rsidP="00030D6F">
      <w:pPr>
        <w:pStyle w:val="ExercciosCharCharCharCharCharChar"/>
        <w:rPr>
          <w:sz w:val="32"/>
          <w:szCs w:val="32"/>
        </w:rPr>
      </w:pPr>
      <w:r>
        <w:lastRenderedPageBreak/>
        <w:t>Programa</w:t>
      </w:r>
      <w:r>
        <w:t>çã</w:t>
      </w:r>
      <w:r>
        <w:t>o Din</w:t>
      </w:r>
      <w:r>
        <w:t>â</w:t>
      </w:r>
      <w:r>
        <w:t>mica</w:t>
      </w:r>
    </w:p>
    <w:p w14:paraId="03AAAC96" w14:textId="77777777" w:rsidR="00345016" w:rsidRPr="00345016" w:rsidRDefault="00345016" w:rsidP="00345016">
      <w:pPr>
        <w:tabs>
          <w:tab w:val="left" w:pos="284"/>
        </w:tabs>
        <w:ind w:left="284"/>
        <w:rPr>
          <w:sz w:val="16"/>
          <w:szCs w:val="12"/>
          <w:lang w:val="pt-PT"/>
        </w:rPr>
      </w:pPr>
    </w:p>
    <w:p w14:paraId="766F5BD8" w14:textId="2C414D03" w:rsidR="002A0CAB" w:rsidRPr="00181F80" w:rsidRDefault="002A0CAB" w:rsidP="00181F80">
      <w:pPr>
        <w:pStyle w:val="PargrafodaLista"/>
        <w:numPr>
          <w:ilvl w:val="0"/>
          <w:numId w:val="19"/>
        </w:numPr>
        <w:spacing w:after="120"/>
        <w:ind w:left="357" w:hanging="357"/>
        <w:rPr>
          <w:lang w:val="pt-PT"/>
        </w:rPr>
      </w:pPr>
      <w:r w:rsidRPr="002A0CAB">
        <w:rPr>
          <w:lang w:val="pt-PT"/>
        </w:rPr>
        <w:t xml:space="preserve">Uma forma </w:t>
      </w:r>
      <w:r>
        <w:rPr>
          <w:lang w:val="pt-PT"/>
        </w:rPr>
        <w:t xml:space="preserve">alternativa </w:t>
      </w:r>
      <w:r w:rsidRPr="002A0CAB">
        <w:rPr>
          <w:lang w:val="pt-PT"/>
        </w:rPr>
        <w:t xml:space="preserve">de resolver </w:t>
      </w:r>
      <w:r>
        <w:rPr>
          <w:lang w:val="pt-PT"/>
        </w:rPr>
        <w:t xml:space="preserve">alguns </w:t>
      </w:r>
      <w:r w:rsidRPr="002A0CAB">
        <w:rPr>
          <w:lang w:val="pt-PT"/>
        </w:rPr>
        <w:t>problemas recursivos</w:t>
      </w:r>
      <w:r>
        <w:rPr>
          <w:lang w:val="pt-PT"/>
        </w:rPr>
        <w:t xml:space="preserve">, para </w:t>
      </w:r>
      <w:r w:rsidRPr="002A0CAB">
        <w:rPr>
          <w:lang w:val="pt-PT"/>
        </w:rPr>
        <w:t xml:space="preserve">evitar o cálculo repetido de valores, consiste em </w:t>
      </w:r>
      <w:r>
        <w:rPr>
          <w:lang w:val="pt-PT"/>
        </w:rPr>
        <w:t>efetuar esse cálculo</w:t>
      </w:r>
      <w:r w:rsidRPr="002A0CAB">
        <w:rPr>
          <w:lang w:val="pt-PT"/>
        </w:rPr>
        <w:t xml:space="preserve"> de baixo para cima</w:t>
      </w:r>
      <w:r w:rsidR="00181F80">
        <w:rPr>
          <w:lang w:val="pt-PT"/>
        </w:rPr>
        <w:t xml:space="preserve"> (</w:t>
      </w:r>
      <w:r w:rsidR="00181F80" w:rsidRPr="00181F80">
        <w:rPr>
          <w:i/>
          <w:iCs/>
          <w:lang w:val="pt-PT"/>
        </w:rPr>
        <w:t>“</w:t>
      </w:r>
      <w:proofErr w:type="spellStart"/>
      <w:r w:rsidR="00181F80" w:rsidRPr="00181F80">
        <w:rPr>
          <w:i/>
          <w:iCs/>
          <w:lang w:val="pt-PT"/>
        </w:rPr>
        <w:t>bottom-up</w:t>
      </w:r>
      <w:proofErr w:type="spellEnd"/>
      <w:r w:rsidR="00181F80" w:rsidRPr="00181F80">
        <w:rPr>
          <w:i/>
          <w:iCs/>
          <w:lang w:val="pt-PT"/>
        </w:rPr>
        <w:t>”</w:t>
      </w:r>
      <w:r w:rsidR="00181F80">
        <w:rPr>
          <w:lang w:val="pt-PT"/>
        </w:rPr>
        <w:t>)</w:t>
      </w:r>
      <w:r w:rsidRPr="002A0CAB">
        <w:rPr>
          <w:lang w:val="pt-PT"/>
        </w:rPr>
        <w:t xml:space="preserve">, ou seja, de </w:t>
      </w:r>
      <w:proofErr w:type="spellStart"/>
      <w:proofErr w:type="gramStart"/>
      <w:r w:rsidRPr="00181F80">
        <w:rPr>
          <w:b/>
          <w:bCs/>
          <w:lang w:val="pt-PT"/>
        </w:rPr>
        <w:t>Motzkin</w:t>
      </w:r>
      <w:proofErr w:type="spellEnd"/>
      <w:r w:rsidRPr="00181F80">
        <w:rPr>
          <w:b/>
          <w:bCs/>
          <w:lang w:val="pt-PT"/>
        </w:rPr>
        <w:t>(</w:t>
      </w:r>
      <w:proofErr w:type="gramEnd"/>
      <w:r w:rsidRPr="00181F80">
        <w:rPr>
          <w:b/>
          <w:bCs/>
          <w:lang w:val="pt-PT"/>
        </w:rPr>
        <w:t>0)</w:t>
      </w:r>
      <w:r w:rsidRPr="002A0CAB">
        <w:rPr>
          <w:lang w:val="pt-PT"/>
        </w:rPr>
        <w:t xml:space="preserve"> para </w:t>
      </w:r>
      <w:proofErr w:type="spellStart"/>
      <w:r w:rsidRPr="00181F80">
        <w:rPr>
          <w:b/>
          <w:bCs/>
          <w:lang w:val="pt-PT"/>
        </w:rPr>
        <w:t>Motzkin</w:t>
      </w:r>
      <w:proofErr w:type="spellEnd"/>
      <w:r w:rsidRPr="00181F80">
        <w:rPr>
          <w:b/>
          <w:bCs/>
          <w:lang w:val="pt-PT"/>
        </w:rPr>
        <w:t>(n)</w:t>
      </w:r>
      <w:r w:rsidR="00181F80">
        <w:rPr>
          <w:lang w:val="pt-PT"/>
        </w:rPr>
        <w:t>,</w:t>
      </w:r>
      <w:r w:rsidRPr="002A0CAB">
        <w:rPr>
          <w:lang w:val="pt-PT"/>
        </w:rPr>
        <w:t xml:space="preserve"> e utilizar um </w:t>
      </w:r>
      <w:proofErr w:type="spellStart"/>
      <w:r w:rsidRPr="002A0CAB">
        <w:rPr>
          <w:i/>
          <w:lang w:val="pt-PT"/>
        </w:rPr>
        <w:t>array</w:t>
      </w:r>
      <w:proofErr w:type="spellEnd"/>
      <w:r w:rsidRPr="002A0CAB">
        <w:rPr>
          <w:lang w:val="pt-PT"/>
        </w:rPr>
        <w:t xml:space="preserve"> para manter os valores entretanto calculados. Este método designa-se por </w:t>
      </w:r>
      <w:r w:rsidRPr="00181F80">
        <w:rPr>
          <w:b/>
          <w:bCs/>
          <w:lang w:val="pt-PT"/>
        </w:rPr>
        <w:t>programação dinâmica</w:t>
      </w:r>
      <w:r w:rsidRPr="002A0CAB">
        <w:rPr>
          <w:lang w:val="pt-PT"/>
        </w:rPr>
        <w:t xml:space="preserve"> e reduz o tempo de cálculo à custa da utilização de mais memória para armazenar </w:t>
      </w:r>
      <w:r w:rsidR="00181F80">
        <w:rPr>
          <w:lang w:val="pt-PT"/>
        </w:rPr>
        <w:t xml:space="preserve">os </w:t>
      </w:r>
      <w:r w:rsidRPr="002A0CAB">
        <w:rPr>
          <w:lang w:val="pt-PT"/>
        </w:rPr>
        <w:t>valores intermédios.</w:t>
      </w:r>
    </w:p>
    <w:p w14:paraId="50361AFD" w14:textId="7B3B8722" w:rsidR="00181F80" w:rsidRDefault="002A0CAB" w:rsidP="00181F80">
      <w:pPr>
        <w:numPr>
          <w:ilvl w:val="0"/>
          <w:numId w:val="19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6C4390">
        <w:rPr>
          <w:lang w:val="pt-PT"/>
        </w:rPr>
        <w:t xml:space="preserve">Usando </w:t>
      </w:r>
      <w:r w:rsidRPr="009316B3">
        <w:rPr>
          <w:b/>
          <w:lang w:val="pt-PT"/>
        </w:rPr>
        <w:t>programação dinâmica</w:t>
      </w:r>
      <w:r w:rsidRPr="006C4390">
        <w:rPr>
          <w:lang w:val="pt-PT"/>
        </w:rPr>
        <w:t xml:space="preserve">, implemente uma </w:t>
      </w:r>
      <w:r w:rsidR="00181F80" w:rsidRPr="00181F80">
        <w:rPr>
          <w:b/>
          <w:bCs/>
          <w:lang w:val="pt-PT"/>
        </w:rPr>
        <w:t>função iterativa</w:t>
      </w:r>
      <w:r w:rsidR="00181F80">
        <w:rPr>
          <w:lang w:val="pt-PT"/>
        </w:rPr>
        <w:t xml:space="preserve"> para calcular </w:t>
      </w:r>
      <w:proofErr w:type="spellStart"/>
      <w:r w:rsidR="00181F80" w:rsidRPr="00181F80">
        <w:rPr>
          <w:lang w:val="pt-PT"/>
        </w:rPr>
        <w:t>Motzkin</w:t>
      </w:r>
      <w:proofErr w:type="spellEnd"/>
      <w:r w:rsidR="00181F80" w:rsidRPr="00181F80">
        <w:rPr>
          <w:lang w:val="pt-PT"/>
        </w:rPr>
        <w:t>(n).</w:t>
      </w:r>
      <w:r w:rsidR="00181F80" w:rsidRPr="002A0CAB">
        <w:rPr>
          <w:lang w:val="pt-PT"/>
        </w:rPr>
        <w:t xml:space="preserve"> </w:t>
      </w:r>
      <w:r w:rsidR="00181F80" w:rsidRPr="00181F80">
        <w:rPr>
          <w:b/>
          <w:bCs/>
          <w:lang w:val="pt-PT"/>
        </w:rPr>
        <w:t xml:space="preserve">Não utilize um </w:t>
      </w:r>
      <w:proofErr w:type="spellStart"/>
      <w:r w:rsidR="00181F80" w:rsidRPr="00181F80">
        <w:rPr>
          <w:b/>
          <w:bCs/>
          <w:lang w:val="pt-PT"/>
        </w:rPr>
        <w:t>array</w:t>
      </w:r>
      <w:proofErr w:type="spellEnd"/>
      <w:r w:rsidR="00181F80" w:rsidRPr="00181F80">
        <w:rPr>
          <w:b/>
          <w:bCs/>
          <w:lang w:val="pt-PT"/>
        </w:rPr>
        <w:t xml:space="preserve"> global.</w:t>
      </w:r>
    </w:p>
    <w:p w14:paraId="19F1DC5B" w14:textId="37CC24F7" w:rsidR="00181F80" w:rsidRDefault="00181F80" w:rsidP="00181F80">
      <w:pPr>
        <w:numPr>
          <w:ilvl w:val="0"/>
          <w:numId w:val="19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FF66CA">
        <w:rPr>
          <w:lang w:val="pt-PT"/>
        </w:rPr>
        <w:t>Construa um programa para executar a função</w:t>
      </w:r>
      <w:r>
        <w:rPr>
          <w:lang w:val="pt-PT"/>
        </w:rPr>
        <w:t xml:space="preserve"> iterativa que desenvolveu </w:t>
      </w:r>
      <w:r w:rsidRPr="00FF66CA">
        <w:rPr>
          <w:lang w:val="pt-PT"/>
        </w:rPr>
        <w:t xml:space="preserve">para </w:t>
      </w:r>
      <w:r w:rsidRPr="00E57483">
        <w:rPr>
          <w:b/>
          <w:bCs/>
          <w:lang w:val="pt-PT"/>
        </w:rPr>
        <w:t>sucessivos valores de n</w:t>
      </w:r>
      <w:r w:rsidRPr="00FF66CA">
        <w:rPr>
          <w:lang w:val="pt-PT"/>
        </w:rPr>
        <w:t xml:space="preserve"> </w:t>
      </w:r>
      <w:proofErr w:type="gramStart"/>
      <w:r w:rsidRPr="00FF66CA">
        <w:rPr>
          <w:lang w:val="pt-PT"/>
        </w:rPr>
        <w:t>e</w:t>
      </w:r>
      <w:proofErr w:type="gramEnd"/>
      <w:r w:rsidRPr="00FF66CA">
        <w:rPr>
          <w:lang w:val="pt-PT"/>
        </w:rPr>
        <w:t xml:space="preserve"> </w:t>
      </w:r>
      <w:r>
        <w:rPr>
          <w:lang w:val="pt-PT"/>
        </w:rPr>
        <w:t xml:space="preserve">que permita </w:t>
      </w:r>
      <w:r w:rsidRPr="00E57483">
        <w:rPr>
          <w:b/>
          <w:bCs/>
          <w:lang w:val="pt-PT"/>
        </w:rPr>
        <w:t>contar o número de multiplicações efetuadas</w:t>
      </w:r>
      <w:r>
        <w:rPr>
          <w:lang w:val="pt-PT"/>
        </w:rPr>
        <w:t xml:space="preserve"> para cada valor de n.</w:t>
      </w:r>
    </w:p>
    <w:p w14:paraId="6E9F4634" w14:textId="151BF84F" w:rsidR="00181F80" w:rsidRDefault="00181F80" w:rsidP="00181F80">
      <w:pPr>
        <w:pStyle w:val="PargrafodaLista"/>
        <w:numPr>
          <w:ilvl w:val="0"/>
          <w:numId w:val="23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706992">
        <w:rPr>
          <w:b/>
          <w:bCs/>
          <w:lang w:val="pt-PT"/>
        </w:rPr>
        <w:t xml:space="preserve">Preencha </w:t>
      </w:r>
      <w:r>
        <w:rPr>
          <w:b/>
          <w:bCs/>
          <w:lang w:val="pt-PT"/>
        </w:rPr>
        <w:t xml:space="preserve">as últimas colunas </w:t>
      </w:r>
      <w:r w:rsidRPr="00706992">
        <w:rPr>
          <w:b/>
          <w:bCs/>
          <w:lang w:val="pt-PT"/>
        </w:rPr>
        <w:t xml:space="preserve">tabela </w:t>
      </w:r>
      <w:r>
        <w:rPr>
          <w:b/>
          <w:bCs/>
          <w:lang w:val="pt-PT"/>
        </w:rPr>
        <w:t>anterior</w:t>
      </w:r>
      <w:r w:rsidRPr="00706992">
        <w:rPr>
          <w:lang w:val="pt-PT"/>
        </w:rPr>
        <w:t xml:space="preserve"> com o resultado d</w:t>
      </w:r>
      <w:r>
        <w:rPr>
          <w:lang w:val="pt-PT"/>
        </w:rPr>
        <w:t xml:space="preserve">a </w:t>
      </w:r>
      <w:r w:rsidRPr="00706992">
        <w:rPr>
          <w:lang w:val="pt-PT"/>
        </w:rPr>
        <w:t xml:space="preserve">função </w:t>
      </w:r>
      <w:r>
        <w:rPr>
          <w:lang w:val="pt-PT"/>
        </w:rPr>
        <w:t xml:space="preserve">iterativa </w:t>
      </w:r>
      <w:r w:rsidRPr="00706992">
        <w:rPr>
          <w:lang w:val="pt-PT"/>
        </w:rPr>
        <w:t xml:space="preserve">e o número de </w:t>
      </w:r>
      <w:r>
        <w:rPr>
          <w:lang w:val="pt-PT"/>
        </w:rPr>
        <w:t>multiplicações efetuadas</w:t>
      </w:r>
      <w:r w:rsidRPr="00706992">
        <w:rPr>
          <w:lang w:val="pt-PT"/>
        </w:rPr>
        <w:t xml:space="preserve"> para os sucessivos valores de n.</w:t>
      </w:r>
    </w:p>
    <w:p w14:paraId="153C3EB5" w14:textId="51940D39" w:rsidR="00181F80" w:rsidRDefault="00181F80" w:rsidP="00181F80">
      <w:pPr>
        <w:numPr>
          <w:ilvl w:val="0"/>
          <w:numId w:val="23"/>
        </w:numPr>
        <w:tabs>
          <w:tab w:val="left" w:pos="284"/>
        </w:tabs>
        <w:spacing w:after="120"/>
        <w:rPr>
          <w:lang w:val="pt-PT"/>
        </w:rPr>
      </w:pPr>
      <w:r>
        <w:rPr>
          <w:lang w:val="pt-PT"/>
        </w:rPr>
        <w:t xml:space="preserve">Analisando os dados da tabela, estabeleça uma </w:t>
      </w:r>
      <w:r w:rsidRPr="00283216"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 w:rsidRPr="00345016">
        <w:rPr>
          <w:b/>
          <w:bCs/>
          <w:lang w:val="pt-PT"/>
        </w:rPr>
        <w:t xml:space="preserve">função </w:t>
      </w:r>
      <w:r>
        <w:rPr>
          <w:b/>
          <w:bCs/>
          <w:lang w:val="pt-PT"/>
        </w:rPr>
        <w:t>iterativa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181F80" w:rsidRPr="008A1494" w14:paraId="04BDFEEE" w14:textId="77777777" w:rsidTr="009B5E97">
        <w:trPr>
          <w:trHeight w:val="429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1F82" w14:textId="26FEBB7F" w:rsidR="69F0EC48" w:rsidRDefault="69F0EC48" w:rsidP="36449FC8">
            <w:pPr>
              <w:jc w:val="left"/>
              <w:rPr>
                <w:rFonts w:eastAsia="Garamond" w:cs="Garamond"/>
                <w:color w:val="0070C0"/>
                <w:szCs w:val="24"/>
                <w:lang w:val="pt-PT"/>
              </w:rPr>
            </w:pPr>
            <w:r w:rsidRPr="00D53A56">
              <w:rPr>
                <w:color w:val="0070C0"/>
                <w:szCs w:val="24"/>
                <w:lang w:val="pt-PT"/>
              </w:rPr>
              <w:t xml:space="preserve">Analisando os dados da tabela </w:t>
            </w:r>
            <w:r w:rsidRPr="00D53A56">
              <w:rPr>
                <w:rFonts w:eastAsia="Garamond" w:cs="Garamond"/>
                <w:color w:val="0070C0"/>
                <w:szCs w:val="24"/>
                <w:lang w:val="pt-PT"/>
              </w:rPr>
              <w:t>a ordem de complexidade é quadrática O(n</w:t>
            </w:r>
            <w:r w:rsidR="710C5065" w:rsidRPr="00D53A56">
              <w:rPr>
                <w:rFonts w:eastAsia="Garamond" w:cs="Garamond"/>
                <w:color w:val="0070C0"/>
                <w:szCs w:val="24"/>
                <w:vertAlign w:val="superscript"/>
                <w:lang w:val="pt-PT"/>
              </w:rPr>
              <w:t>2</w:t>
            </w:r>
            <w:r w:rsidRPr="00D53A56">
              <w:rPr>
                <w:rFonts w:eastAsia="Garamond" w:cs="Garamond"/>
                <w:color w:val="0070C0"/>
                <w:szCs w:val="24"/>
                <w:lang w:val="pt-PT"/>
              </w:rPr>
              <w:t>).</w:t>
            </w:r>
          </w:p>
          <w:p w14:paraId="156BB16F" w14:textId="0EBEA83C" w:rsidR="00F84D94" w:rsidRPr="00D53A56" w:rsidRDefault="00F84D94" w:rsidP="36449FC8">
            <w:pPr>
              <w:jc w:val="left"/>
              <w:rPr>
                <w:rFonts w:eastAsia="Garamond" w:cs="Garamond"/>
                <w:color w:val="0070C0"/>
                <w:szCs w:val="24"/>
                <w:lang w:val="pt-PT"/>
              </w:rPr>
            </w:pPr>
            <w:r>
              <w:rPr>
                <w:rFonts w:eastAsia="Garamond" w:cs="Garamond"/>
                <w:color w:val="0070C0"/>
                <w:szCs w:val="24"/>
                <w:lang w:val="pt-PT"/>
              </w:rPr>
              <w:t xml:space="preserve">A partir do gráfico, que relaciona </w:t>
            </w:r>
            <w:r w:rsidRPr="00F84D94">
              <w:rPr>
                <w:rFonts w:eastAsia="Garamond" w:cs="Garamond"/>
                <w:color w:val="0070C0"/>
                <w:szCs w:val="24"/>
                <w:lang w:val="pt-PT"/>
              </w:rPr>
              <w:t>número de multiplicações efetuadas para os sucessivos valores de n</w:t>
            </w:r>
            <w:r>
              <w:rPr>
                <w:rFonts w:eastAsia="Garamond" w:cs="Garamond"/>
                <w:color w:val="0070C0"/>
                <w:szCs w:val="24"/>
                <w:lang w:val="pt-PT"/>
              </w:rPr>
              <w:t>, observamos que o comportamento geral do algoritmo é descrito por uma função quadrática.</w:t>
            </w:r>
          </w:p>
          <w:p w14:paraId="246FA56C" w14:textId="743580FC" w:rsidR="36449FC8" w:rsidRDefault="36449FC8" w:rsidP="36449FC8">
            <w:pPr>
              <w:jc w:val="left"/>
              <w:rPr>
                <w:sz w:val="22"/>
                <w:szCs w:val="22"/>
                <w:lang w:val="pt-PT"/>
              </w:rPr>
            </w:pPr>
          </w:p>
          <w:p w14:paraId="4C702165" w14:textId="7FA57F89" w:rsidR="00181F80" w:rsidRPr="00774E98" w:rsidRDefault="00EE3929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2E972C42" wp14:editId="231F03D4">
                  <wp:extent cx="2430218" cy="2026920"/>
                  <wp:effectExtent l="0" t="0" r="825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218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FA4F5" w14:textId="77777777" w:rsidR="009B5E97" w:rsidRDefault="009B5E97" w:rsidP="00030D6F">
      <w:pPr>
        <w:pStyle w:val="ExercciosCharCharCharCharCharChar"/>
      </w:pPr>
    </w:p>
    <w:p w14:paraId="52E7C5B1" w14:textId="77777777" w:rsidR="009B5E97" w:rsidRDefault="009B5E97" w:rsidP="00030D6F">
      <w:pPr>
        <w:pStyle w:val="ExercciosCharCharCharCharCharChar"/>
      </w:pPr>
    </w:p>
    <w:p w14:paraId="01A2F164" w14:textId="77777777" w:rsidR="009B5E97" w:rsidRDefault="009B5E97" w:rsidP="00030D6F">
      <w:pPr>
        <w:pStyle w:val="ExercciosCharCharCharCharCharChar"/>
      </w:pPr>
    </w:p>
    <w:p w14:paraId="72898E18" w14:textId="77777777" w:rsidR="009B5E97" w:rsidRDefault="009B5E97" w:rsidP="00030D6F">
      <w:pPr>
        <w:pStyle w:val="ExercciosCharCharCharCharCharChar"/>
      </w:pPr>
    </w:p>
    <w:p w14:paraId="54058C69" w14:textId="77777777" w:rsidR="009B5E97" w:rsidRDefault="009B5E97" w:rsidP="00030D6F">
      <w:pPr>
        <w:pStyle w:val="ExercciosCharCharCharCharCharChar"/>
      </w:pPr>
    </w:p>
    <w:p w14:paraId="37ABBF3F" w14:textId="77777777" w:rsidR="009B5E97" w:rsidRDefault="009B5E97" w:rsidP="00030D6F">
      <w:pPr>
        <w:pStyle w:val="ExercciosCharCharCharCharCharChar"/>
      </w:pPr>
    </w:p>
    <w:p w14:paraId="41566A0E" w14:textId="77777777" w:rsidR="009B5E97" w:rsidRDefault="009B5E97" w:rsidP="00030D6F">
      <w:pPr>
        <w:pStyle w:val="ExercciosCharCharCharCharCharChar"/>
      </w:pPr>
    </w:p>
    <w:p w14:paraId="5906DE5A" w14:textId="77777777" w:rsidR="009B5E97" w:rsidRDefault="009B5E97" w:rsidP="00030D6F">
      <w:pPr>
        <w:pStyle w:val="ExercciosCharCharCharCharCharChar"/>
      </w:pPr>
    </w:p>
    <w:p w14:paraId="77FD1736" w14:textId="77777777" w:rsidR="009B5E97" w:rsidRDefault="009B5E97" w:rsidP="00030D6F">
      <w:pPr>
        <w:pStyle w:val="ExercciosCharCharCharCharCharChar"/>
      </w:pPr>
    </w:p>
    <w:p w14:paraId="4CEEA8A8" w14:textId="77777777" w:rsidR="009B5E97" w:rsidRDefault="009B5E97" w:rsidP="00030D6F">
      <w:pPr>
        <w:pStyle w:val="ExercciosCharCharCharCharCharChar"/>
      </w:pPr>
    </w:p>
    <w:p w14:paraId="0CAB8570" w14:textId="77777777" w:rsidR="009B5E97" w:rsidRDefault="009B5E97" w:rsidP="00030D6F">
      <w:pPr>
        <w:pStyle w:val="ExercciosCharCharCharCharCharChar"/>
      </w:pPr>
    </w:p>
    <w:p w14:paraId="274F306D" w14:textId="77777777" w:rsidR="009B5E97" w:rsidRDefault="009B5E97" w:rsidP="00030D6F">
      <w:pPr>
        <w:pStyle w:val="ExercciosCharCharCharCharCharChar"/>
      </w:pPr>
    </w:p>
    <w:p w14:paraId="6C5CE838" w14:textId="77777777" w:rsidR="009B5E97" w:rsidRDefault="009B5E97" w:rsidP="00030D6F">
      <w:pPr>
        <w:pStyle w:val="ExercciosCharCharCharCharCharChar"/>
      </w:pPr>
    </w:p>
    <w:p w14:paraId="630A87D4" w14:textId="77777777" w:rsidR="009B5E97" w:rsidRDefault="009B5E97" w:rsidP="00030D6F">
      <w:pPr>
        <w:pStyle w:val="ExercciosCharCharCharCharCharChar"/>
      </w:pPr>
    </w:p>
    <w:p w14:paraId="5ECB4571" w14:textId="77777777" w:rsidR="009B5E97" w:rsidRDefault="009B5E97" w:rsidP="00030D6F">
      <w:pPr>
        <w:pStyle w:val="ExercciosCharCharCharCharCharChar"/>
      </w:pPr>
    </w:p>
    <w:p w14:paraId="5BC1EB6C" w14:textId="77777777" w:rsidR="009B5E97" w:rsidRDefault="009B5E97" w:rsidP="00030D6F">
      <w:pPr>
        <w:pStyle w:val="ExercciosCharCharCharCharCharChar"/>
      </w:pPr>
    </w:p>
    <w:p w14:paraId="1CFD9A97" w14:textId="2D2FD6C6" w:rsidR="009B5E97" w:rsidRPr="009B5E97" w:rsidRDefault="00E67188" w:rsidP="009B5E97">
      <w:pPr>
        <w:pStyle w:val="ExercciosCharCharCharCharCharChar"/>
        <w:rPr>
          <w:sz w:val="32"/>
          <w:szCs w:val="32"/>
        </w:rPr>
      </w:pPr>
      <w:r>
        <w:lastRenderedPageBreak/>
        <w:t>Fun</w:t>
      </w:r>
      <w:r>
        <w:t>çã</w:t>
      </w:r>
      <w:r>
        <w:t xml:space="preserve">o Recursiva </w:t>
      </w:r>
      <w:r>
        <w:t>–</w:t>
      </w:r>
      <w:r>
        <w:t xml:space="preserve"> An</w:t>
      </w:r>
      <w:r>
        <w:t>á</w:t>
      </w:r>
      <w:r>
        <w:t>lise Formal da Complexidade</w:t>
      </w:r>
    </w:p>
    <w:p w14:paraId="6A9A2C52" w14:textId="61CE4F93" w:rsidR="00283216" w:rsidRDefault="00283216" w:rsidP="00E67188">
      <w:pPr>
        <w:numPr>
          <w:ilvl w:val="0"/>
          <w:numId w:val="19"/>
        </w:numPr>
        <w:tabs>
          <w:tab w:val="left" w:pos="284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Escreva uma </w:t>
      </w:r>
      <w:r w:rsidRPr="00204E41">
        <w:rPr>
          <w:b/>
          <w:bCs/>
          <w:lang w:val="pt-PT"/>
        </w:rPr>
        <w:t>expressão recorrente</w:t>
      </w:r>
      <w:r>
        <w:rPr>
          <w:lang w:val="pt-PT"/>
        </w:rPr>
        <w:t xml:space="preserve"> (direta) para o </w:t>
      </w:r>
      <w:r w:rsidRPr="00204E41">
        <w:rPr>
          <w:b/>
          <w:bCs/>
          <w:lang w:val="pt-PT"/>
        </w:rPr>
        <w:t xml:space="preserve">número de </w:t>
      </w:r>
      <w:r w:rsidR="00E67188">
        <w:rPr>
          <w:b/>
          <w:bCs/>
          <w:lang w:val="pt-PT"/>
        </w:rPr>
        <w:t>multiplicações</w:t>
      </w:r>
      <w:r>
        <w:rPr>
          <w:lang w:val="pt-PT"/>
        </w:rPr>
        <w:t xml:space="preserve"> efetuadas pela função</w:t>
      </w:r>
      <w:r w:rsidR="00E67188">
        <w:rPr>
          <w:lang w:val="pt-PT"/>
        </w:rPr>
        <w:t xml:space="preserve"> recursiva</w:t>
      </w:r>
      <w:r w:rsidRPr="00204E41">
        <w:rPr>
          <w:b/>
          <w:bCs/>
          <w:lang w:val="pt-PT"/>
        </w:rPr>
        <w:t xml:space="preserve"> </w:t>
      </w:r>
      <w:proofErr w:type="spellStart"/>
      <w:r w:rsidRPr="000743F8">
        <w:rPr>
          <w:lang w:val="pt-PT"/>
        </w:rPr>
        <w:t>M</w:t>
      </w:r>
      <w:r w:rsidR="00345016" w:rsidRPr="000743F8">
        <w:rPr>
          <w:lang w:val="pt-PT"/>
        </w:rPr>
        <w:t>otzkin</w:t>
      </w:r>
      <w:proofErr w:type="spellEnd"/>
      <w:r w:rsidRPr="000743F8">
        <w:rPr>
          <w:lang w:val="pt-PT"/>
        </w:rPr>
        <w:t>(n).</w:t>
      </w:r>
      <w:r>
        <w:rPr>
          <w:lang w:val="pt-PT"/>
        </w:rPr>
        <w:t xml:space="preserve"> </w:t>
      </w:r>
      <w:r w:rsidRPr="004B2C43"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recorrente simplificada</w:t>
      </w:r>
      <w:r>
        <w:rPr>
          <w:lang w:val="pt-PT"/>
        </w:rPr>
        <w:t>.</w:t>
      </w:r>
      <w:r w:rsidR="004808DA">
        <w:rPr>
          <w:lang w:val="pt-PT"/>
        </w:rPr>
        <w:t xml:space="preserve"> </w:t>
      </w:r>
      <w:r w:rsidR="00345016">
        <w:rPr>
          <w:lang w:val="pt-PT"/>
        </w:rPr>
        <w:t>Note</w:t>
      </w:r>
      <w:r w:rsidR="004808DA">
        <w:rPr>
          <w:lang w:val="pt-PT"/>
        </w:rPr>
        <w:t xml:space="preserve"> que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pt-PT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pt-PT"/>
              </w:rPr>
              <m:t>-2</m:t>
            </m:r>
          </m:sup>
          <m:e>
            <m:r>
              <m:rPr>
                <m:nor/>
              </m:rPr>
              <w:rPr>
                <w:lang w:val="pt-PT"/>
              </w:rPr>
              <m:t>Mult</m:t>
            </m:r>
            <m:d>
              <m:dPr>
                <m:ctrlPr>
                  <w:rPr>
                    <w:rFonts w:ascii="Cambria Math" w:hAnsi="Cambria Math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pt-PT"/>
              </w:rPr>
              <m:t>=</m:t>
            </m:r>
            <m:ctrlPr>
              <w:rPr>
                <w:rFonts w:ascii="Cambria Math" w:hAnsi="Cambria Math"/>
              </w:rPr>
            </m:ctrlPr>
          </m:e>
        </m:nary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pt-PT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pt-PT"/>
              </w:rPr>
              <m:t>-2</m:t>
            </m:r>
          </m:sup>
          <m:e>
            <m:r>
              <m:rPr>
                <m:nor/>
              </m:rPr>
              <w:rPr>
                <w:lang w:val="pt-PT"/>
              </w:rPr>
              <m:t>Mult</m:t>
            </m:r>
            <m:d>
              <m:dPr>
                <m:ctrlPr>
                  <w:rPr>
                    <w:rFonts w:ascii="Cambria Math" w:hAnsi="Cambria Math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pt-PT"/>
                  </w:rPr>
                  <m:t>-2-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  <m:ctrlPr>
              <w:rPr>
                <w:rFonts w:ascii="Cambria Math" w:hAnsi="Cambria Math"/>
              </w:rPr>
            </m:ctrlPr>
          </m:e>
        </m:nary>
      </m:oMath>
      <w:r w:rsidR="004808DA" w:rsidRPr="004808DA">
        <w:rPr>
          <w:lang w:val="pt-PT"/>
        </w:rPr>
        <w:t xml:space="preserve">. </w:t>
      </w:r>
      <w:r w:rsidR="004808DA" w:rsidRPr="004808DA">
        <w:rPr>
          <w:b/>
          <w:bCs/>
          <w:lang w:val="pt-PT"/>
        </w:rPr>
        <w:t>Sugestão:</w:t>
      </w:r>
      <w:r w:rsidR="004808DA">
        <w:rPr>
          <w:lang w:val="pt-PT"/>
        </w:rPr>
        <w:t xml:space="preserve"> efetue a subtração </w:t>
      </w:r>
      <w:proofErr w:type="spellStart"/>
      <m:oMath>
        <m:r>
          <m:rPr>
            <m:nor/>
          </m:rPr>
          <w:rPr>
            <w:b/>
            <w:bCs/>
            <w:lang w:val="pt-PT"/>
          </w:rPr>
          <m:t>Mult</m:t>
        </m:r>
        <w:proofErr w:type="spellEnd"/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pt-PT"/>
          </w:rPr>
          <m:t>-</m:t>
        </m:r>
        <m:r>
          <m:rPr>
            <m:nor/>
          </m:rPr>
          <w:rPr>
            <w:b/>
            <w:bCs/>
            <w:lang w:val="pt-PT"/>
          </w:rPr>
          <m:t>Mult</m:t>
        </m:r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lang w:val="pt-PT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</m:oMath>
      <w:r w:rsidR="004808DA">
        <w:rPr>
          <w:lang w:val="pt-PT"/>
        </w:rPr>
        <w:t>.</w:t>
      </w:r>
    </w:p>
    <w:p w14:paraId="2C0C3D56" w14:textId="361F24D2" w:rsidR="00283216" w:rsidRPr="00345016" w:rsidRDefault="05D3D394" w:rsidP="00292854">
      <w:pPr>
        <w:tabs>
          <w:tab w:val="left" w:pos="284"/>
        </w:tabs>
        <w:spacing w:before="120" w:after="240"/>
        <w:ind w:left="284" w:hanging="284"/>
        <w:rPr>
          <w:lang w:val="pt-PT"/>
        </w:rPr>
      </w:pPr>
      <w:r>
        <w:rPr>
          <w:noProof/>
        </w:rPr>
        <w:drawing>
          <wp:inline distT="0" distB="0" distL="0" distR="0" wp14:anchorId="4ADE0DCC" wp14:editId="4CB26461">
            <wp:extent cx="4894342" cy="4251960"/>
            <wp:effectExtent l="0" t="0" r="1905" b="0"/>
            <wp:docPr id="1864272385" name="Imagem 186427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30" cy="43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4437" w14:textId="77777777" w:rsidR="00283216" w:rsidRPr="00204E41" w:rsidRDefault="00283216" w:rsidP="00283216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5B3D5996" w14:textId="610E8AE6" w:rsidR="00345016" w:rsidRPr="00345016" w:rsidRDefault="00345016" w:rsidP="00E67188">
      <w:pPr>
        <w:numPr>
          <w:ilvl w:val="0"/>
          <w:numId w:val="19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36449FC8">
        <w:rPr>
          <w:lang w:val="pt-PT"/>
        </w:rPr>
        <w:t xml:space="preserve">A equação de recorrência obtida é uma </w:t>
      </w:r>
      <w:r w:rsidRPr="36449FC8">
        <w:rPr>
          <w:b/>
          <w:bCs/>
          <w:lang w:val="pt-PT"/>
        </w:rPr>
        <w:t>equação de recorrência linear não homogénea</w:t>
      </w:r>
      <w:r w:rsidRPr="36449FC8">
        <w:rPr>
          <w:lang w:val="pt-PT"/>
        </w:rPr>
        <w:t xml:space="preserve">. Considere a correspondente </w:t>
      </w:r>
      <w:r w:rsidRPr="36449FC8">
        <w:rPr>
          <w:b/>
          <w:bCs/>
          <w:lang w:val="pt-PT"/>
        </w:rPr>
        <w:t>equação de recorrência linear homogénea</w:t>
      </w:r>
      <w:r w:rsidR="002A0CAB" w:rsidRPr="36449FC8">
        <w:rPr>
          <w:lang w:val="pt-PT"/>
        </w:rPr>
        <w:t xml:space="preserve">. Determine as raízes do seu </w:t>
      </w:r>
      <w:r w:rsidR="002A0CAB" w:rsidRPr="36449FC8">
        <w:rPr>
          <w:b/>
          <w:bCs/>
          <w:lang w:val="pt-PT"/>
        </w:rPr>
        <w:t>polinómio característico</w:t>
      </w:r>
      <w:r w:rsidR="002A0CAB" w:rsidRPr="36449FC8">
        <w:rPr>
          <w:lang w:val="pt-PT"/>
        </w:rPr>
        <w:t xml:space="preserve">. Sem determinar as constantes associadas, escreva a </w:t>
      </w:r>
      <w:r w:rsidR="002A0CAB" w:rsidRPr="36449FC8">
        <w:rPr>
          <w:b/>
          <w:bCs/>
          <w:lang w:val="pt-PT"/>
        </w:rPr>
        <w:t>solução da equação de recorrência linear não homogénea</w:t>
      </w:r>
      <w:r w:rsidR="002A0CAB" w:rsidRPr="36449FC8">
        <w:rPr>
          <w:lang w:val="pt-PT"/>
        </w:rPr>
        <w:t xml:space="preserve">. </w:t>
      </w:r>
    </w:p>
    <w:p w14:paraId="0213552D" w14:textId="1F4F287F" w:rsidR="00345016" w:rsidRPr="00774E98" w:rsidRDefault="7ED9D105" w:rsidP="009B5E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rPr>
          <w:lang w:val="pt-PT"/>
        </w:rPr>
      </w:pPr>
      <w:r>
        <w:rPr>
          <w:noProof/>
        </w:rPr>
        <w:drawing>
          <wp:inline distT="0" distB="0" distL="0" distR="0" wp14:anchorId="3939E0EA" wp14:editId="51FFC2F8">
            <wp:extent cx="5551137" cy="2613660"/>
            <wp:effectExtent l="0" t="0" r="0" b="0"/>
            <wp:docPr id="1125120777" name="Imagem 1125120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208" cy="2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5FDD" w14:textId="77777777" w:rsidR="00345016" w:rsidRPr="00204E41" w:rsidRDefault="00345016" w:rsidP="00345016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7B201A61" w14:textId="50F68542" w:rsidR="00E67188" w:rsidRPr="00345016" w:rsidRDefault="00E67188" w:rsidP="00E67188">
      <w:pPr>
        <w:numPr>
          <w:ilvl w:val="0"/>
          <w:numId w:val="19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lastRenderedPageBreak/>
        <w:t xml:space="preserve">Usando a solução da equação de recorrência obtida acima, determine a </w:t>
      </w:r>
      <w:r w:rsidRPr="00E67188"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recursiva. </w:t>
      </w:r>
      <w:r w:rsidRPr="00E67188"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 w:rsidRPr="00E67188"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E67188" w:rsidRPr="008A1494" w14:paraId="4E51E553" w14:textId="77777777" w:rsidTr="00E91667">
        <w:trPr>
          <w:trHeight w:val="2377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3BD5" w14:textId="77777777" w:rsidR="00E91667" w:rsidRPr="00D53A56" w:rsidRDefault="3A04020E" w:rsidP="36449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70C0"/>
                <w:szCs w:val="24"/>
                <w:lang w:val="pt-PT"/>
              </w:rPr>
            </w:pPr>
            <w:r w:rsidRPr="00D53A56">
              <w:rPr>
                <w:color w:val="0070C0"/>
                <w:szCs w:val="24"/>
                <w:lang w:val="pt-PT"/>
              </w:rPr>
              <w:t xml:space="preserve">Da equação acima obtemos a seguinte expressão: </w:t>
            </w:r>
          </w:p>
          <w:p w14:paraId="1CBE48EC" w14:textId="4C516294" w:rsidR="00E67188" w:rsidRPr="00D53A56" w:rsidRDefault="00292854" w:rsidP="00E9166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70C0"/>
                <w:szCs w:val="24"/>
                <w:lang w:val="pt-PT"/>
              </w:rPr>
            </w:pPr>
            <m:oMath>
              <m:r>
                <w:rPr>
                  <w:rFonts w:ascii="Cambria Math" w:hAnsi="Cambria Math"/>
                  <w:color w:val="0070C0"/>
                  <w:szCs w:val="24"/>
                  <w:lang w:val="pt-PT"/>
                </w:rPr>
                <m:t>mult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4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4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70C0"/>
                  <w:szCs w:val="24"/>
                  <w:lang w:val="pt-PT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Cs w:val="24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szCs w:val="24"/>
                      <w:lang w:val="pt-PT"/>
                    </w:rPr>
                    <m:t>2,414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szCs w:val="24"/>
                      <w:lang w:val="pt-PT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70C0"/>
                  <w:szCs w:val="24"/>
                  <w:lang w:val="pt-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Cs w:val="24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Cs w:val="24"/>
                      <w:lang w:val="pt-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Cs w:val="24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  <w:szCs w:val="24"/>
                  <w:lang w:val="pt-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Cs w:val="24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szCs w:val="24"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  <w:szCs w:val="24"/>
                          <w:lang w:val="pt-PT"/>
                        </w:rPr>
                        <m:t>-0,414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70C0"/>
                      <w:szCs w:val="24"/>
                      <w:lang w:val="pt-PT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70C0"/>
                  <w:szCs w:val="24"/>
                  <w:lang w:val="pt-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Cs w:val="24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Cs w:val="24"/>
                      <w:lang w:val="pt-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Cs w:val="24"/>
                      <w:lang w:val="pt-PT"/>
                    </w:rPr>
                    <m:t>2</m:t>
                  </m:r>
                </m:sub>
              </m:sSub>
            </m:oMath>
            <w:r w:rsidR="74A53EB4" w:rsidRPr="00D53A56">
              <w:rPr>
                <w:color w:val="0070C0"/>
                <w:szCs w:val="24"/>
                <w:vertAlign w:val="subscript"/>
                <w:lang w:val="pt-PT"/>
              </w:rPr>
              <w:t xml:space="preserve"> </w:t>
            </w:r>
            <w:r w:rsidR="00E91667" w:rsidRPr="00D53A56">
              <w:rPr>
                <w:color w:val="0070C0"/>
                <w:szCs w:val="24"/>
                <w:lang w:val="pt-PT"/>
              </w:rPr>
              <w:t>,</w:t>
            </w:r>
            <w:r w:rsidR="74A53EB4" w:rsidRPr="00D53A56">
              <w:rPr>
                <w:color w:val="0070C0"/>
                <w:szCs w:val="24"/>
                <w:lang w:val="pt-PT"/>
              </w:rPr>
              <w:t xml:space="preserve"> </w:t>
            </w:r>
            <w:r w:rsidR="00E91667" w:rsidRPr="00D53A56">
              <w:rPr>
                <w:color w:val="0070C0"/>
                <w:szCs w:val="24"/>
                <w:lang w:val="pt-PT"/>
              </w:rPr>
              <w:t>t</w:t>
            </w:r>
            <w:r w:rsidR="74A53EB4" w:rsidRPr="00D53A56">
              <w:rPr>
                <w:color w:val="0070C0"/>
                <w:szCs w:val="24"/>
                <w:lang w:val="pt-PT"/>
              </w:rPr>
              <w:t>al que C</w:t>
            </w:r>
            <w:r w:rsidR="74A53EB4" w:rsidRPr="00D53A56">
              <w:rPr>
                <w:color w:val="0070C0"/>
                <w:szCs w:val="24"/>
                <w:vertAlign w:val="subscript"/>
                <w:lang w:val="pt-PT"/>
              </w:rPr>
              <w:t>1</w:t>
            </w:r>
            <w:r w:rsidR="0C542FB8" w:rsidRPr="00D53A56">
              <w:rPr>
                <w:color w:val="0070C0"/>
                <w:szCs w:val="24"/>
                <w:lang w:val="pt-PT"/>
              </w:rPr>
              <w:t>, C</w:t>
            </w:r>
            <w:r w:rsidR="0C542FB8" w:rsidRPr="00D53A56">
              <w:rPr>
                <w:color w:val="0070C0"/>
                <w:szCs w:val="24"/>
                <w:vertAlign w:val="subscript"/>
                <w:lang w:val="pt-PT"/>
              </w:rPr>
              <w:t>2</w:t>
            </w:r>
            <w:r w:rsidR="0C542FB8" w:rsidRPr="00D53A56">
              <w:rPr>
                <w:color w:val="0070C0"/>
                <w:szCs w:val="24"/>
                <w:lang w:val="pt-PT"/>
              </w:rPr>
              <w:t xml:space="preserve"> </w:t>
            </w:r>
            <w:r w:rsidR="48F7CB88" w:rsidRPr="00D53A56">
              <w:rPr>
                <w:rFonts w:ascii="Cambria Math" w:hAnsi="Cambria Math" w:cs="Cambria Math"/>
                <w:color w:val="0070C0"/>
                <w:szCs w:val="24"/>
                <w:lang w:val="pt-PT"/>
              </w:rPr>
              <w:t>∈</w:t>
            </w:r>
            <w:r w:rsidR="48F7CB88" w:rsidRPr="00D53A56">
              <w:rPr>
                <w:color w:val="0070C0"/>
                <w:szCs w:val="24"/>
                <w:lang w:val="pt-PT"/>
              </w:rPr>
              <w:t xml:space="preserve"> </w:t>
            </w:r>
            <w:r w:rsidR="48F7CB88" w:rsidRPr="00D53A56">
              <w:rPr>
                <w:b/>
                <w:bCs/>
                <w:color w:val="0070C0"/>
                <w:szCs w:val="24"/>
                <w:lang w:val="pt-PT"/>
              </w:rPr>
              <w:t>R</w:t>
            </w:r>
            <w:r w:rsidR="1F78660E" w:rsidRPr="00D53A56">
              <w:rPr>
                <w:color w:val="0070C0"/>
                <w:szCs w:val="24"/>
                <w:lang w:val="pt-PT"/>
              </w:rPr>
              <w:t>;</w:t>
            </w:r>
          </w:p>
          <w:p w14:paraId="24FF2A9D" w14:textId="77777777" w:rsidR="00292854" w:rsidRPr="00D53A56" w:rsidRDefault="00292854" w:rsidP="00292854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color w:val="0070C0"/>
                <w:szCs w:val="24"/>
                <w:lang w:val="pt-PT"/>
              </w:rPr>
            </w:pPr>
          </w:p>
          <w:p w14:paraId="3B693507" w14:textId="77777777" w:rsidR="00292854" w:rsidRPr="00D53A56" w:rsidRDefault="1F78660E" w:rsidP="36449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70C0"/>
                <w:szCs w:val="24"/>
                <w:lang w:val="pt-PT"/>
              </w:rPr>
            </w:pPr>
            <w:r w:rsidRPr="00D53A56">
              <w:rPr>
                <w:color w:val="0070C0"/>
                <w:szCs w:val="24"/>
                <w:lang w:val="pt-PT"/>
              </w:rPr>
              <w:t xml:space="preserve">Da tabela retiramos que: </w:t>
            </w:r>
          </w:p>
          <w:p w14:paraId="5A290AE2" w14:textId="654B4DBD" w:rsidR="00F84D94" w:rsidRPr="00F84D94" w:rsidRDefault="0005769C" w:rsidP="00F84D94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70C0"/>
                <w:szCs w:val="24"/>
                <w:lang w:val="pt-PT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Cs w:val="24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  <w:szCs w:val="24"/>
                      <w:lang w:val="pt-PT"/>
                    </w:rPr>
                    <m:t>número de multiplicações(i)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  <w:szCs w:val="24"/>
                      <w:lang w:val="pt-PT"/>
                    </w:rPr>
                    <m:t>número de multiplicações(i-1)</m:t>
                  </m:r>
                </m:den>
              </m:f>
              <m:r>
                <m:rPr>
                  <m:sty m:val="p"/>
                </m:rPr>
                <w:rPr>
                  <w:rFonts w:ascii="Cambria Math" w:eastAsia="Garamond" w:hAnsi="Cambria Math" w:cs="Garamond"/>
                  <w:color w:val="0070C0"/>
                  <w:szCs w:val="24"/>
                  <w:lang w:val="pt-PT"/>
                </w:rPr>
                <m:t>≈ 2,414</m:t>
              </m:r>
            </m:oMath>
            <w:r w:rsidR="00292854" w:rsidRPr="00D53A56">
              <w:rPr>
                <w:color w:val="0070C0"/>
                <w:szCs w:val="24"/>
                <w:lang w:val="pt-PT"/>
              </w:rPr>
              <w:t>;</w:t>
            </w:r>
          </w:p>
          <w:p w14:paraId="65FC8005" w14:textId="2BE7578E" w:rsidR="00E67188" w:rsidRPr="00D53A56" w:rsidRDefault="00E67188" w:rsidP="36449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Garamond" w:cs="Garamond"/>
                <w:color w:val="0070C0"/>
                <w:szCs w:val="24"/>
                <w:lang w:val="pt-PT"/>
              </w:rPr>
            </w:pPr>
          </w:p>
          <w:p w14:paraId="507908C2" w14:textId="51F5C9CA" w:rsidR="00E67188" w:rsidRPr="00F84D94" w:rsidRDefault="37978125" w:rsidP="36449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Garamond" w:cs="Garamond"/>
                <w:color w:val="0070C0"/>
                <w:szCs w:val="24"/>
                <w:lang w:val="pt-PT"/>
              </w:rPr>
            </w:pPr>
            <w:r w:rsidRPr="00D53A56">
              <w:rPr>
                <w:rFonts w:eastAsia="Garamond" w:cs="Garamond"/>
                <w:color w:val="0070C0"/>
                <w:szCs w:val="24"/>
                <w:lang w:val="pt-PT"/>
              </w:rPr>
              <w:t>Concluímos</w:t>
            </w:r>
            <w:r w:rsidR="1F78660E" w:rsidRPr="00D53A56">
              <w:rPr>
                <w:rFonts w:eastAsia="Garamond" w:cs="Garamond"/>
                <w:color w:val="0070C0"/>
                <w:szCs w:val="24"/>
                <w:lang w:val="pt-PT"/>
              </w:rPr>
              <w:t xml:space="preserve"> que, pela equação de recorrência</w:t>
            </w:r>
            <w:r w:rsidR="00F84D94">
              <w:rPr>
                <w:rFonts w:eastAsia="Garamond" w:cs="Garamond"/>
                <w:color w:val="0070C0"/>
                <w:szCs w:val="24"/>
                <w:lang w:val="pt-PT"/>
              </w:rPr>
              <w:t xml:space="preserve"> e experimentalmente</w:t>
            </w:r>
            <w:r w:rsidR="1F78660E" w:rsidRPr="00D53A56">
              <w:rPr>
                <w:rFonts w:eastAsia="Garamond" w:cs="Garamond"/>
                <w:color w:val="0070C0"/>
                <w:szCs w:val="24"/>
                <w:lang w:val="pt-PT"/>
              </w:rPr>
              <w:t xml:space="preserve">, a ordem de complexidade do número de multiplicações é exponencial, </w:t>
            </w:r>
            <w:r w:rsidR="14E1A217" w:rsidRPr="00D53A56">
              <w:rPr>
                <w:rFonts w:eastAsia="Garamond" w:cs="Garamond"/>
                <w:color w:val="0070C0"/>
                <w:szCs w:val="24"/>
                <w:lang w:val="pt-PT"/>
              </w:rPr>
              <w:t>O(2,414</w:t>
            </w:r>
            <w:r w:rsidR="14E1A217" w:rsidRPr="00D53A56">
              <w:rPr>
                <w:rFonts w:eastAsia="Garamond" w:cs="Garamond"/>
                <w:color w:val="0070C0"/>
                <w:szCs w:val="24"/>
                <w:vertAlign w:val="superscript"/>
                <w:lang w:val="pt-PT"/>
              </w:rPr>
              <w:t>n</w:t>
            </w:r>
            <w:r w:rsidR="00F84D94">
              <w:rPr>
                <w:rFonts w:eastAsia="Garamond" w:cs="Garamond"/>
                <w:color w:val="0070C0"/>
                <w:szCs w:val="24"/>
                <w:lang w:val="pt-PT"/>
              </w:rPr>
              <w:t>)</w:t>
            </w:r>
            <w:r w:rsidR="14E1A217" w:rsidRPr="00D53A56">
              <w:rPr>
                <w:rFonts w:eastAsia="Garamond" w:cs="Garamond"/>
                <w:color w:val="0070C0"/>
                <w:szCs w:val="24"/>
                <w:lang w:val="pt-PT"/>
              </w:rPr>
              <w:t>.</w:t>
            </w:r>
          </w:p>
        </w:tc>
      </w:tr>
    </w:tbl>
    <w:p w14:paraId="36D77BBE" w14:textId="77777777" w:rsidR="00E67188" w:rsidRPr="00774E98" w:rsidRDefault="00E67188" w:rsidP="00074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13CD2A35" w14:textId="310068BE" w:rsidR="00283216" w:rsidRDefault="00283216" w:rsidP="000743F8">
      <w:pPr>
        <w:tabs>
          <w:tab w:val="left" w:pos="284"/>
        </w:tabs>
        <w:rPr>
          <w:lang w:val="pt-PT"/>
        </w:rPr>
      </w:pPr>
    </w:p>
    <w:p w14:paraId="4D46A106" w14:textId="11855978" w:rsidR="000743F8" w:rsidRDefault="000743F8" w:rsidP="00030D6F">
      <w:pPr>
        <w:pStyle w:val="ExercciosCharCharCharCharCharChar"/>
      </w:pPr>
      <w:r>
        <w:t>Programa</w:t>
      </w:r>
      <w:r>
        <w:t>çã</w:t>
      </w:r>
      <w:r>
        <w:t>o Din</w:t>
      </w:r>
      <w:r>
        <w:t>â</w:t>
      </w:r>
      <w:r>
        <w:t xml:space="preserve">mica </w:t>
      </w:r>
      <w:r>
        <w:t>–</w:t>
      </w:r>
      <w:r>
        <w:t xml:space="preserve"> An</w:t>
      </w:r>
      <w:r>
        <w:t>á</w:t>
      </w:r>
      <w:r>
        <w:t>lise Formal da Complexidade</w:t>
      </w:r>
    </w:p>
    <w:p w14:paraId="3D39CB7A" w14:textId="43849B62" w:rsidR="000743F8" w:rsidRDefault="000743F8" w:rsidP="000743F8">
      <w:pPr>
        <w:numPr>
          <w:ilvl w:val="0"/>
          <w:numId w:val="19"/>
        </w:numPr>
        <w:tabs>
          <w:tab w:val="left" w:pos="284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Considerando o número de multiplicações efetuadas pela função iterativa, efetue a análise formal da sua complexidade. Obtenha uma </w:t>
      </w:r>
      <w:r w:rsidRPr="000743F8">
        <w:rPr>
          <w:b/>
          <w:bCs/>
          <w:lang w:val="pt-PT"/>
        </w:rPr>
        <w:t>expressão exata e simplificada para o número de multiplicações</w:t>
      </w:r>
      <w:r>
        <w:rPr>
          <w:lang w:val="pt-PT"/>
        </w:rPr>
        <w:t xml:space="preserve"> efetuadas.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0743F8" w:rsidRPr="008A1494" w14:paraId="27E18D8A" w14:textId="77777777" w:rsidTr="00EE3929">
        <w:trPr>
          <w:trHeight w:val="1808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660B" w14:textId="26B86CB7" w:rsidR="000743F8" w:rsidRPr="00F84D94" w:rsidRDefault="00E91667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70C0"/>
                <w:sz w:val="22"/>
                <w:szCs w:val="22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2"/>
                    <w:lang w:val="pt-PT"/>
                  </w:rPr>
                  <m:t>mult(n) 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70C0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lang w:val="pt-PT"/>
                      </w:rPr>
                      <m:t>k</m:t>
                    </m:r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lang w:val="pt-PT"/>
                      </w:rPr>
                      <m:t>=</m:t>
                    </m:r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lang w:val="pt-PT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lang w:val="pt-PT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2"/>
                            <w:szCs w:val="22"/>
                            <w:lang w:val="pt-PT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  <w:lang w:val="pt-PT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  <w:lang w:val="pt-PT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  <w:lang w:val="pt-PT"/>
                          </w:rPr>
                          <m:t>k-2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  <w:lang w:val="pt-PT"/>
                          </w:rPr>
                          <m:t xml:space="preserve">1= </m:t>
                        </m:r>
                      </m:e>
                    </m:nary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70C0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lang w:val="pt-PT"/>
                      </w:rPr>
                      <m:t>k=2</m:t>
                    </m:r>
                  </m:sub>
                  <m:sup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lang w:val="pt-PT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  <w:lang w:val="pt-PT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  <w:lang w:val="pt-PT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lang w:val="pt-PT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2"/>
                            <w:szCs w:val="22"/>
                            <w:lang w:val="pt-PT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  <w:lang w:val="pt-PT"/>
                          </w:rPr>
                          <m:t>k=2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  <w:lang w:val="pt-PT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  <w:lang w:val="pt-PT"/>
                          </w:rPr>
                          <m:t>k 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  <w:sz w:val="22"/>
                                <w:szCs w:val="22"/>
                                <w:lang w:val="pt-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  <w:sz w:val="22"/>
                                <w:szCs w:val="22"/>
                                <w:lang w:val="pt-PT"/>
                              </w:rPr>
                              <m:t>k=2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  <w:sz w:val="22"/>
                                <w:szCs w:val="22"/>
                                <w:lang w:val="pt-PT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  <w:sz w:val="22"/>
                                <w:szCs w:val="22"/>
                                <w:lang w:val="pt-PT"/>
                              </w:rPr>
                              <m:t xml:space="preserve">1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  <w:lang w:val="pt-PT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lang w:val="pt-PT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lang w:val="pt-PT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  <w:lang w:val="pt-PT"/>
                          </w:rPr>
                          <m:t>(n-1)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  <w:lang w:val="pt-PT"/>
                          </w:rPr>
                          <m:t>n+2</m:t>
                        </m:r>
                      </m:e>
                    </m:d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lang w:val="pt-PT"/>
                      </w:rPr>
                      <m:t>-</m:t>
                    </m:r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lang w:val="pt-PT"/>
                      </w:rPr>
                      <m:t>(</m:t>
                    </m:r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lang w:val="pt-PT"/>
                      </w:rPr>
                      <m:t>n</m:t>
                    </m:r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lang w:val="pt-PT"/>
                      </w:rPr>
                      <m:t>-1)</m:t>
                    </m:r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lang w:val="pt-PT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  <w:sz w:val="22"/>
                                <w:szCs w:val="22"/>
                                <w:lang w:val="pt-PT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  <w:lang w:val="pt-PT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  <w:lang w:val="pt-PT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7F815733" w14:textId="77777777" w:rsidR="000743F8" w:rsidRPr="00774E98" w:rsidRDefault="000743F8" w:rsidP="00F84D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1FFB45CD" w14:textId="77777777" w:rsidR="000743F8" w:rsidRPr="00204E41" w:rsidRDefault="000743F8" w:rsidP="000743F8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05B19022" w14:textId="23E55EC9" w:rsidR="000743F8" w:rsidRPr="00345016" w:rsidRDefault="000743F8" w:rsidP="000743F8">
      <w:pPr>
        <w:numPr>
          <w:ilvl w:val="0"/>
          <w:numId w:val="19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Usando a expressão obtida acima, determine a </w:t>
      </w:r>
      <w:r w:rsidRPr="00E67188"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iterativa. </w:t>
      </w:r>
      <w:r w:rsidRPr="00E67188"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 w:rsidRPr="00E67188"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0743F8" w:rsidRPr="008A1494" w14:paraId="48DBB841" w14:textId="77777777" w:rsidTr="00F84D94">
        <w:trPr>
          <w:trHeight w:val="121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F2AE" w14:textId="471A9893" w:rsidR="00653F55" w:rsidRPr="00F84D94" w:rsidRDefault="00F84D94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70C0"/>
                <w:szCs w:val="24"/>
                <w:lang w:val="pt-PT"/>
              </w:rPr>
            </w:pPr>
            <w:r>
              <w:rPr>
                <w:color w:val="0070C0"/>
                <w:szCs w:val="24"/>
                <w:lang w:val="pt-PT"/>
              </w:rPr>
              <w:t>A</w:t>
            </w:r>
            <w:r w:rsidR="007822A1">
              <w:rPr>
                <w:color w:val="0070C0"/>
                <w:szCs w:val="24"/>
                <w:lang w:val="pt-PT"/>
              </w:rPr>
              <w:t xml:space="preserve"> partir da expressão calculada,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  <w:sz w:val="22"/>
                          <w:szCs w:val="22"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  <w:lang w:val="pt-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  <w:lang w:val="pt-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  <w:lang w:val="pt-PT"/>
                    </w:rPr>
                    <m:t>-n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  <w:lang w:val="pt-PT"/>
                    </w:rPr>
                    <m:t>2</m:t>
                  </m:r>
                </m:den>
              </m:f>
            </m:oMath>
            <w:r w:rsidR="007822A1">
              <w:rPr>
                <w:color w:val="0070C0"/>
                <w:szCs w:val="24"/>
                <w:lang w:val="pt-PT"/>
              </w:rPr>
              <w:t xml:space="preserve">, a </w:t>
            </w:r>
            <w:r w:rsidR="00653F55">
              <w:rPr>
                <w:color w:val="0070C0"/>
                <w:szCs w:val="24"/>
                <w:lang w:val="pt-PT"/>
              </w:rPr>
              <w:t>ordem de complexidade do número de multiplicações é quadrática, O(n</w:t>
            </w:r>
            <w:r w:rsidR="00653F55">
              <w:rPr>
                <w:color w:val="0070C0"/>
                <w:szCs w:val="24"/>
                <w:vertAlign w:val="superscript"/>
                <w:lang w:val="pt-PT"/>
              </w:rPr>
              <w:t>2</w:t>
            </w:r>
            <w:r w:rsidR="00653F55">
              <w:rPr>
                <w:color w:val="0070C0"/>
                <w:szCs w:val="24"/>
                <w:lang w:val="pt-PT"/>
              </w:rPr>
              <w:t>)</w:t>
            </w:r>
            <w:r>
              <w:rPr>
                <w:color w:val="0070C0"/>
                <w:szCs w:val="24"/>
                <w:lang w:val="pt-PT"/>
              </w:rPr>
              <w:t xml:space="preserve">, </w:t>
            </w:r>
            <w:r w:rsidR="007822A1">
              <w:rPr>
                <w:color w:val="0070C0"/>
                <w:szCs w:val="24"/>
                <w:lang w:val="pt-PT"/>
              </w:rPr>
              <w:t>assim como foi concluído experimentalmente.</w:t>
            </w:r>
          </w:p>
        </w:tc>
      </w:tr>
    </w:tbl>
    <w:p w14:paraId="1A2CD823" w14:textId="77777777" w:rsidR="00912EC8" w:rsidRDefault="00912EC8" w:rsidP="00030D6F">
      <w:pPr>
        <w:pStyle w:val="ExercciosCharCharCharCharCharChar"/>
      </w:pPr>
    </w:p>
    <w:p w14:paraId="38CA016D" w14:textId="77D5A1A4" w:rsidR="000743F8" w:rsidRDefault="000743F8">
      <w:pPr>
        <w:jc w:val="left"/>
        <w:rPr>
          <w:rFonts w:ascii="Arial Narrow" w:hAnsi="Arial Narrow"/>
          <w:b/>
          <w:smallCaps/>
          <w:color w:val="000000" w:themeColor="text1"/>
          <w:szCs w:val="24"/>
          <w:lang w:val="pt-PT"/>
        </w:rPr>
      </w:pPr>
    </w:p>
    <w:sectPr w:rsidR="000743F8" w:rsidSect="008A1494">
      <w:headerReference w:type="even" r:id="rId17"/>
      <w:headerReference w:type="default" r:id="rId18"/>
      <w:footerReference w:type="even" r:id="rId19"/>
      <w:footerReference w:type="default" r:id="rId20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38CA1" w14:textId="77777777" w:rsidR="00C575A4" w:rsidRDefault="00C575A4">
      <w:r>
        <w:separator/>
      </w:r>
    </w:p>
  </w:endnote>
  <w:endnote w:type="continuationSeparator" w:id="0">
    <w:p w14:paraId="009B0D4E" w14:textId="77777777" w:rsidR="00C575A4" w:rsidRDefault="00C57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B79A" w14:textId="77777777" w:rsidR="00912EC8" w:rsidRDefault="00912EC8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912EC8" w:rsidRPr="00955AC0" w:rsidRDefault="00912EC8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60EED" w14:textId="77777777" w:rsidR="00912EC8" w:rsidRDefault="00912EC8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5C179AE6" w14:textId="3037C795" w:rsidR="00912EC8" w:rsidRPr="00E91667" w:rsidRDefault="00912EC8" w:rsidP="00CE0FDF">
    <w:pPr>
      <w:pStyle w:val="Cabealho"/>
      <w:tabs>
        <w:tab w:val="clear" w:pos="8307"/>
        <w:tab w:val="right" w:pos="9639"/>
      </w:tabs>
      <w:rPr>
        <w:b/>
        <w:color w:val="0070C0"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</w:t>
    </w:r>
    <w:r w:rsidR="00E91667" w:rsidRPr="00E91667">
      <w:rPr>
        <w:b/>
        <w:color w:val="0070C0"/>
        <w:sz w:val="20"/>
        <w:lang w:val="pt-PT"/>
      </w:rPr>
      <w:t>Lúcia Maria Bessa de Sousa</w:t>
    </w:r>
    <w:r w:rsidRPr="00E91667">
      <w:rPr>
        <w:b/>
        <w:color w:val="0070C0"/>
        <w:sz w:val="20"/>
        <w:lang w:val="pt-PT"/>
      </w:rPr>
      <w:t xml:space="preserve">                                                                                           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  <w:r w:rsidR="00E91667" w:rsidRPr="00E91667">
      <w:rPr>
        <w:b/>
        <w:color w:val="0070C0"/>
        <w:sz w:val="20"/>
        <w:lang w:val="pt-PT"/>
      </w:rPr>
      <w:t xml:space="preserve"> 93086</w:t>
    </w:r>
  </w:p>
  <w:p w14:paraId="109E4CB0" w14:textId="77777777" w:rsidR="00912EC8" w:rsidRDefault="00912E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0DF48" w14:textId="77777777" w:rsidR="00C575A4" w:rsidRDefault="00C575A4">
      <w:r>
        <w:separator/>
      </w:r>
    </w:p>
  </w:footnote>
  <w:footnote w:type="continuationSeparator" w:id="0">
    <w:p w14:paraId="74C01F79" w14:textId="77777777" w:rsidR="00C575A4" w:rsidRDefault="00C57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C1D13" w14:textId="77777777" w:rsidR="00912EC8" w:rsidRPr="00CC6AFB" w:rsidRDefault="00912EC8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5F8EB" w14:textId="77777777" w:rsidR="00912EC8" w:rsidRPr="001C7A03" w:rsidRDefault="00912EC8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E550ED"/>
    <w:multiLevelType w:val="multilevel"/>
    <w:tmpl w:val="AAF86BB4"/>
    <w:lvl w:ilvl="0">
      <w:numFmt w:val="decimal"/>
      <w:pStyle w:val="Ttulo1"/>
      <w:suff w:val="nothing"/>
      <w:lvlText w:val="Capítulo %1"/>
      <w:lvlJc w:val="center"/>
      <w:pPr>
        <w:ind w:left="1134" w:hanging="846"/>
      </w:pPr>
      <w:rPr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709" w:hanging="709"/>
      </w:pPr>
      <w:rPr>
        <w:b/>
        <w:i w:val="0"/>
        <w:sz w:val="32"/>
        <w:szCs w:val="3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65" w:hanging="765"/>
      </w:pPr>
      <w:rPr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4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239FF"/>
    <w:multiLevelType w:val="hybridMultilevel"/>
    <w:tmpl w:val="309899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7E6AAA"/>
    <w:multiLevelType w:val="hybridMultilevel"/>
    <w:tmpl w:val="49CA4DBE"/>
    <w:lvl w:ilvl="0" w:tplc="AF7CB0E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F34AC"/>
    <w:multiLevelType w:val="hybridMultilevel"/>
    <w:tmpl w:val="F1D4FB4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AA6572"/>
    <w:multiLevelType w:val="hybridMultilevel"/>
    <w:tmpl w:val="4DF29CA2"/>
    <w:lvl w:ilvl="0" w:tplc="5972DF0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F9F86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62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6D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A3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26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4B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29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E2B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2AB0E43"/>
    <w:multiLevelType w:val="multilevel"/>
    <w:tmpl w:val="8836196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22"/>
  </w:num>
  <w:num w:numId="4">
    <w:abstractNumId w:val="3"/>
  </w:num>
  <w:num w:numId="5">
    <w:abstractNumId w:val="15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2"/>
  </w:num>
  <w:num w:numId="9">
    <w:abstractNumId w:val="21"/>
  </w:num>
  <w:num w:numId="10">
    <w:abstractNumId w:val="16"/>
  </w:num>
  <w:num w:numId="11">
    <w:abstractNumId w:val="0"/>
  </w:num>
  <w:num w:numId="12">
    <w:abstractNumId w:val="12"/>
  </w:num>
  <w:num w:numId="13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6"/>
  </w:num>
  <w:num w:numId="16">
    <w:abstractNumId w:val="19"/>
  </w:num>
  <w:num w:numId="17">
    <w:abstractNumId w:val="7"/>
  </w:num>
  <w:num w:numId="18">
    <w:abstractNumId w:val="11"/>
  </w:num>
  <w:num w:numId="19">
    <w:abstractNumId w:val="13"/>
  </w:num>
  <w:num w:numId="20">
    <w:abstractNumId w:val="4"/>
  </w:num>
  <w:num w:numId="21">
    <w:abstractNumId w:val="9"/>
  </w:num>
  <w:num w:numId="22">
    <w:abstractNumId w:val="20"/>
  </w:num>
  <w:num w:numId="23">
    <w:abstractNumId w:val="5"/>
  </w:num>
  <w:num w:numId="24">
    <w:abstractNumId w:val="1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110EF"/>
    <w:rsid w:val="00012BD4"/>
    <w:rsid w:val="00012C57"/>
    <w:rsid w:val="00015182"/>
    <w:rsid w:val="000161FB"/>
    <w:rsid w:val="0001701F"/>
    <w:rsid w:val="000220C2"/>
    <w:rsid w:val="00024D18"/>
    <w:rsid w:val="00025FEC"/>
    <w:rsid w:val="00026E92"/>
    <w:rsid w:val="00027105"/>
    <w:rsid w:val="0002782D"/>
    <w:rsid w:val="00027959"/>
    <w:rsid w:val="00027AA9"/>
    <w:rsid w:val="00030D6F"/>
    <w:rsid w:val="00031048"/>
    <w:rsid w:val="000319DD"/>
    <w:rsid w:val="00031FEF"/>
    <w:rsid w:val="0003255B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259E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7002D"/>
    <w:rsid w:val="00070574"/>
    <w:rsid w:val="00070C9F"/>
    <w:rsid w:val="00071688"/>
    <w:rsid w:val="00071CED"/>
    <w:rsid w:val="00072576"/>
    <w:rsid w:val="000726A3"/>
    <w:rsid w:val="000741F4"/>
    <w:rsid w:val="000743F8"/>
    <w:rsid w:val="000768BB"/>
    <w:rsid w:val="0007709C"/>
    <w:rsid w:val="0007741A"/>
    <w:rsid w:val="00081AA5"/>
    <w:rsid w:val="0008231E"/>
    <w:rsid w:val="00084B01"/>
    <w:rsid w:val="00085DA6"/>
    <w:rsid w:val="000865AD"/>
    <w:rsid w:val="00086D60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566D"/>
    <w:rsid w:val="000B0AD8"/>
    <w:rsid w:val="000B29E4"/>
    <w:rsid w:val="000B2CF6"/>
    <w:rsid w:val="000B3542"/>
    <w:rsid w:val="000B3962"/>
    <w:rsid w:val="000B39F5"/>
    <w:rsid w:val="000B510D"/>
    <w:rsid w:val="000B6941"/>
    <w:rsid w:val="000B6B69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7916"/>
    <w:rsid w:val="000D01FA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1A87"/>
    <w:rsid w:val="00122D22"/>
    <w:rsid w:val="00124841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655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73C1E"/>
    <w:rsid w:val="001759AA"/>
    <w:rsid w:val="00175F90"/>
    <w:rsid w:val="00176AAE"/>
    <w:rsid w:val="00181F80"/>
    <w:rsid w:val="00182708"/>
    <w:rsid w:val="001840C4"/>
    <w:rsid w:val="001852CE"/>
    <w:rsid w:val="00186299"/>
    <w:rsid w:val="00186428"/>
    <w:rsid w:val="00191FFC"/>
    <w:rsid w:val="00193707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C11F3"/>
    <w:rsid w:val="001C3224"/>
    <w:rsid w:val="001C34CA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C21"/>
    <w:rsid w:val="001E4115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4E41"/>
    <w:rsid w:val="00206ECB"/>
    <w:rsid w:val="00210810"/>
    <w:rsid w:val="00210C5C"/>
    <w:rsid w:val="00216B57"/>
    <w:rsid w:val="00216BEA"/>
    <w:rsid w:val="0022227D"/>
    <w:rsid w:val="00224D7B"/>
    <w:rsid w:val="002263B6"/>
    <w:rsid w:val="00226BA2"/>
    <w:rsid w:val="00227B05"/>
    <w:rsid w:val="00230CBD"/>
    <w:rsid w:val="00233ECD"/>
    <w:rsid w:val="00234344"/>
    <w:rsid w:val="00235DAA"/>
    <w:rsid w:val="0023651E"/>
    <w:rsid w:val="002403BC"/>
    <w:rsid w:val="002425E3"/>
    <w:rsid w:val="00242818"/>
    <w:rsid w:val="00243F61"/>
    <w:rsid w:val="00250ADC"/>
    <w:rsid w:val="00250F6B"/>
    <w:rsid w:val="00252492"/>
    <w:rsid w:val="00252F4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3216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2854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76CC"/>
    <w:rsid w:val="00297E75"/>
    <w:rsid w:val="002A001A"/>
    <w:rsid w:val="002A0653"/>
    <w:rsid w:val="002A0CAB"/>
    <w:rsid w:val="002A0E11"/>
    <w:rsid w:val="002A168E"/>
    <w:rsid w:val="002A1749"/>
    <w:rsid w:val="002A1F8C"/>
    <w:rsid w:val="002A210B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F4B"/>
    <w:rsid w:val="002C0D7B"/>
    <w:rsid w:val="002C1093"/>
    <w:rsid w:val="002C34A9"/>
    <w:rsid w:val="002C3E5B"/>
    <w:rsid w:val="002C3EAE"/>
    <w:rsid w:val="002C45D4"/>
    <w:rsid w:val="002C554F"/>
    <w:rsid w:val="002D2FC7"/>
    <w:rsid w:val="002D3252"/>
    <w:rsid w:val="002D521C"/>
    <w:rsid w:val="002D5DD1"/>
    <w:rsid w:val="002D744A"/>
    <w:rsid w:val="002E0893"/>
    <w:rsid w:val="002E287C"/>
    <w:rsid w:val="002E2F0C"/>
    <w:rsid w:val="002E3633"/>
    <w:rsid w:val="002E6668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05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2B66"/>
    <w:rsid w:val="00332D2B"/>
    <w:rsid w:val="00333BCE"/>
    <w:rsid w:val="00334FA3"/>
    <w:rsid w:val="003351A7"/>
    <w:rsid w:val="00335603"/>
    <w:rsid w:val="00336175"/>
    <w:rsid w:val="00336EF4"/>
    <w:rsid w:val="003372F0"/>
    <w:rsid w:val="00341A42"/>
    <w:rsid w:val="003424BE"/>
    <w:rsid w:val="00342617"/>
    <w:rsid w:val="0034297D"/>
    <w:rsid w:val="00345016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67D9"/>
    <w:rsid w:val="0038715E"/>
    <w:rsid w:val="00387EAA"/>
    <w:rsid w:val="00390714"/>
    <w:rsid w:val="003920A0"/>
    <w:rsid w:val="00393566"/>
    <w:rsid w:val="0039491F"/>
    <w:rsid w:val="003A06D2"/>
    <w:rsid w:val="003A20F7"/>
    <w:rsid w:val="003A2675"/>
    <w:rsid w:val="003A2A46"/>
    <w:rsid w:val="003A3675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43C"/>
    <w:rsid w:val="003B7F5A"/>
    <w:rsid w:val="003C092A"/>
    <w:rsid w:val="003C27AA"/>
    <w:rsid w:val="003C3689"/>
    <w:rsid w:val="003C4832"/>
    <w:rsid w:val="003C4F0A"/>
    <w:rsid w:val="003C5E23"/>
    <w:rsid w:val="003C6F81"/>
    <w:rsid w:val="003C7DE0"/>
    <w:rsid w:val="003D120A"/>
    <w:rsid w:val="003D1C8C"/>
    <w:rsid w:val="003D42A2"/>
    <w:rsid w:val="003D4390"/>
    <w:rsid w:val="003D475D"/>
    <w:rsid w:val="003D5762"/>
    <w:rsid w:val="003D5FC1"/>
    <w:rsid w:val="003D7396"/>
    <w:rsid w:val="003D7585"/>
    <w:rsid w:val="003E0A29"/>
    <w:rsid w:val="003E0E2E"/>
    <w:rsid w:val="003E3268"/>
    <w:rsid w:val="003E38A2"/>
    <w:rsid w:val="003E40AB"/>
    <w:rsid w:val="003E5619"/>
    <w:rsid w:val="003E5F34"/>
    <w:rsid w:val="003E7333"/>
    <w:rsid w:val="003E7AF4"/>
    <w:rsid w:val="003F0C74"/>
    <w:rsid w:val="003F10B4"/>
    <w:rsid w:val="003F11A1"/>
    <w:rsid w:val="003F290A"/>
    <w:rsid w:val="003F38EA"/>
    <w:rsid w:val="003F3D64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646D"/>
    <w:rsid w:val="00407EE0"/>
    <w:rsid w:val="00410BCB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404B"/>
    <w:rsid w:val="0044451A"/>
    <w:rsid w:val="00445DF6"/>
    <w:rsid w:val="00447116"/>
    <w:rsid w:val="00451204"/>
    <w:rsid w:val="00452094"/>
    <w:rsid w:val="00453457"/>
    <w:rsid w:val="0045361B"/>
    <w:rsid w:val="00454073"/>
    <w:rsid w:val="004542C7"/>
    <w:rsid w:val="0045559C"/>
    <w:rsid w:val="004570D2"/>
    <w:rsid w:val="00460285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808DA"/>
    <w:rsid w:val="00481185"/>
    <w:rsid w:val="00481883"/>
    <w:rsid w:val="0048193A"/>
    <w:rsid w:val="00483365"/>
    <w:rsid w:val="00484D96"/>
    <w:rsid w:val="00485DC0"/>
    <w:rsid w:val="004869AC"/>
    <w:rsid w:val="00487BE6"/>
    <w:rsid w:val="00492133"/>
    <w:rsid w:val="004930FC"/>
    <w:rsid w:val="00493703"/>
    <w:rsid w:val="00493BA2"/>
    <w:rsid w:val="00497064"/>
    <w:rsid w:val="004A01C9"/>
    <w:rsid w:val="004A0309"/>
    <w:rsid w:val="004A29C4"/>
    <w:rsid w:val="004A2AB8"/>
    <w:rsid w:val="004A3173"/>
    <w:rsid w:val="004A4D4F"/>
    <w:rsid w:val="004A6F02"/>
    <w:rsid w:val="004A6F49"/>
    <w:rsid w:val="004A7206"/>
    <w:rsid w:val="004A7DB2"/>
    <w:rsid w:val="004B119F"/>
    <w:rsid w:val="004B1EB9"/>
    <w:rsid w:val="004B2C43"/>
    <w:rsid w:val="004B2CA3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D3EEE"/>
    <w:rsid w:val="004D40B9"/>
    <w:rsid w:val="004D41FD"/>
    <w:rsid w:val="004D52A0"/>
    <w:rsid w:val="004D7564"/>
    <w:rsid w:val="004E10F9"/>
    <w:rsid w:val="004E1793"/>
    <w:rsid w:val="004E2CA0"/>
    <w:rsid w:val="004E4CF3"/>
    <w:rsid w:val="004E4D8C"/>
    <w:rsid w:val="004E54BA"/>
    <w:rsid w:val="004E6021"/>
    <w:rsid w:val="004E7081"/>
    <w:rsid w:val="004E751C"/>
    <w:rsid w:val="004E7D37"/>
    <w:rsid w:val="004F1971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73D2"/>
    <w:rsid w:val="00523513"/>
    <w:rsid w:val="005236C1"/>
    <w:rsid w:val="005252D9"/>
    <w:rsid w:val="00527F38"/>
    <w:rsid w:val="00530164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46FE8"/>
    <w:rsid w:val="005507B5"/>
    <w:rsid w:val="00552874"/>
    <w:rsid w:val="005544CC"/>
    <w:rsid w:val="005606D5"/>
    <w:rsid w:val="00560B1A"/>
    <w:rsid w:val="00562621"/>
    <w:rsid w:val="00564B26"/>
    <w:rsid w:val="0056647E"/>
    <w:rsid w:val="00567A8C"/>
    <w:rsid w:val="00570DA5"/>
    <w:rsid w:val="00571C7D"/>
    <w:rsid w:val="00571E17"/>
    <w:rsid w:val="00571E6D"/>
    <w:rsid w:val="00573527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7A2E"/>
    <w:rsid w:val="005A0C5D"/>
    <w:rsid w:val="005A1675"/>
    <w:rsid w:val="005A1B19"/>
    <w:rsid w:val="005A1DA4"/>
    <w:rsid w:val="005A27EB"/>
    <w:rsid w:val="005A3113"/>
    <w:rsid w:val="005A614A"/>
    <w:rsid w:val="005A7C7F"/>
    <w:rsid w:val="005B0342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56AB"/>
    <w:rsid w:val="005C745C"/>
    <w:rsid w:val="005C74AB"/>
    <w:rsid w:val="005D0E6B"/>
    <w:rsid w:val="005D0E94"/>
    <w:rsid w:val="005D16A0"/>
    <w:rsid w:val="005D2671"/>
    <w:rsid w:val="005D6F14"/>
    <w:rsid w:val="005D7EE3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5223"/>
    <w:rsid w:val="005F5402"/>
    <w:rsid w:val="005F5694"/>
    <w:rsid w:val="005F67DB"/>
    <w:rsid w:val="005F6E35"/>
    <w:rsid w:val="005F7D5E"/>
    <w:rsid w:val="00600CCE"/>
    <w:rsid w:val="0060174C"/>
    <w:rsid w:val="00602CF2"/>
    <w:rsid w:val="006033E6"/>
    <w:rsid w:val="00604CB7"/>
    <w:rsid w:val="00612044"/>
    <w:rsid w:val="00612D3C"/>
    <w:rsid w:val="00613155"/>
    <w:rsid w:val="00613E1C"/>
    <w:rsid w:val="006146EA"/>
    <w:rsid w:val="0061613C"/>
    <w:rsid w:val="00616DEE"/>
    <w:rsid w:val="006200F7"/>
    <w:rsid w:val="006205EF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38DA"/>
    <w:rsid w:val="0064392C"/>
    <w:rsid w:val="0064439F"/>
    <w:rsid w:val="00644463"/>
    <w:rsid w:val="0064798F"/>
    <w:rsid w:val="00650EAC"/>
    <w:rsid w:val="00651CEB"/>
    <w:rsid w:val="006533CB"/>
    <w:rsid w:val="00653F55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293"/>
    <w:rsid w:val="0066661A"/>
    <w:rsid w:val="00667E57"/>
    <w:rsid w:val="006706EE"/>
    <w:rsid w:val="00672339"/>
    <w:rsid w:val="0067263A"/>
    <w:rsid w:val="00673D88"/>
    <w:rsid w:val="00674382"/>
    <w:rsid w:val="00675130"/>
    <w:rsid w:val="00676C95"/>
    <w:rsid w:val="00683C38"/>
    <w:rsid w:val="00683D2D"/>
    <w:rsid w:val="0068443B"/>
    <w:rsid w:val="006847C6"/>
    <w:rsid w:val="00684B9E"/>
    <w:rsid w:val="006852A6"/>
    <w:rsid w:val="00687B57"/>
    <w:rsid w:val="006926D9"/>
    <w:rsid w:val="00693005"/>
    <w:rsid w:val="00694B14"/>
    <w:rsid w:val="00695834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7536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A3B"/>
    <w:rsid w:val="006D455A"/>
    <w:rsid w:val="006D6E1D"/>
    <w:rsid w:val="006D7790"/>
    <w:rsid w:val="006E026C"/>
    <w:rsid w:val="006E03C8"/>
    <w:rsid w:val="006E0DE9"/>
    <w:rsid w:val="006E135A"/>
    <w:rsid w:val="006E3286"/>
    <w:rsid w:val="006E7991"/>
    <w:rsid w:val="006E79AE"/>
    <w:rsid w:val="006F11DC"/>
    <w:rsid w:val="006F13B0"/>
    <w:rsid w:val="006F1EBF"/>
    <w:rsid w:val="006F2000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6992"/>
    <w:rsid w:val="00707542"/>
    <w:rsid w:val="007079FE"/>
    <w:rsid w:val="007109AE"/>
    <w:rsid w:val="0071235B"/>
    <w:rsid w:val="00713604"/>
    <w:rsid w:val="00715F26"/>
    <w:rsid w:val="00715F36"/>
    <w:rsid w:val="0071702E"/>
    <w:rsid w:val="00717C5B"/>
    <w:rsid w:val="007208CB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26FF1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519A"/>
    <w:rsid w:val="00780005"/>
    <w:rsid w:val="00780909"/>
    <w:rsid w:val="00781A0E"/>
    <w:rsid w:val="007822A1"/>
    <w:rsid w:val="007847D1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6A0B"/>
    <w:rsid w:val="007A6F8B"/>
    <w:rsid w:val="007B1D77"/>
    <w:rsid w:val="007B2E95"/>
    <w:rsid w:val="007B525D"/>
    <w:rsid w:val="007B643A"/>
    <w:rsid w:val="007B69EB"/>
    <w:rsid w:val="007B7FBD"/>
    <w:rsid w:val="007C089D"/>
    <w:rsid w:val="007C0C4E"/>
    <w:rsid w:val="007C15A1"/>
    <w:rsid w:val="007C2598"/>
    <w:rsid w:val="007C287F"/>
    <w:rsid w:val="007C2A44"/>
    <w:rsid w:val="007C31BB"/>
    <w:rsid w:val="007C33C7"/>
    <w:rsid w:val="007C4674"/>
    <w:rsid w:val="007C4E9B"/>
    <w:rsid w:val="007C54E0"/>
    <w:rsid w:val="007C6676"/>
    <w:rsid w:val="007C6839"/>
    <w:rsid w:val="007C71FD"/>
    <w:rsid w:val="007C7FA8"/>
    <w:rsid w:val="007D2C17"/>
    <w:rsid w:val="007D3377"/>
    <w:rsid w:val="007D3D7C"/>
    <w:rsid w:val="007D5DC0"/>
    <w:rsid w:val="007E3764"/>
    <w:rsid w:val="007E568E"/>
    <w:rsid w:val="007E6D6A"/>
    <w:rsid w:val="007E78DD"/>
    <w:rsid w:val="007F0A53"/>
    <w:rsid w:val="007F0DF3"/>
    <w:rsid w:val="007F1B88"/>
    <w:rsid w:val="007F3A06"/>
    <w:rsid w:val="007F3A6B"/>
    <w:rsid w:val="007F3C15"/>
    <w:rsid w:val="007F45A9"/>
    <w:rsid w:val="007F54D8"/>
    <w:rsid w:val="007F5A61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7186"/>
    <w:rsid w:val="00817C76"/>
    <w:rsid w:val="0082141E"/>
    <w:rsid w:val="0082165A"/>
    <w:rsid w:val="008227A2"/>
    <w:rsid w:val="00822A54"/>
    <w:rsid w:val="00823AF7"/>
    <w:rsid w:val="008246A8"/>
    <w:rsid w:val="00824C9A"/>
    <w:rsid w:val="00824FE3"/>
    <w:rsid w:val="0082557F"/>
    <w:rsid w:val="00827410"/>
    <w:rsid w:val="00830CA2"/>
    <w:rsid w:val="00831D74"/>
    <w:rsid w:val="00833CB5"/>
    <w:rsid w:val="008353AD"/>
    <w:rsid w:val="00836654"/>
    <w:rsid w:val="008372D1"/>
    <w:rsid w:val="00841379"/>
    <w:rsid w:val="008415F9"/>
    <w:rsid w:val="0084206A"/>
    <w:rsid w:val="008440D6"/>
    <w:rsid w:val="0084569B"/>
    <w:rsid w:val="0084795E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3ACB"/>
    <w:rsid w:val="00885426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602"/>
    <w:rsid w:val="008A0D82"/>
    <w:rsid w:val="008A1494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2B5"/>
    <w:rsid w:val="008B5E28"/>
    <w:rsid w:val="008B620F"/>
    <w:rsid w:val="008B68B1"/>
    <w:rsid w:val="008C3426"/>
    <w:rsid w:val="008C65FB"/>
    <w:rsid w:val="008C6A81"/>
    <w:rsid w:val="008C6C0A"/>
    <w:rsid w:val="008C7AD7"/>
    <w:rsid w:val="008D0A3A"/>
    <w:rsid w:val="008D13A8"/>
    <w:rsid w:val="008D142B"/>
    <w:rsid w:val="008D4FDC"/>
    <w:rsid w:val="008E1D44"/>
    <w:rsid w:val="008E1EA6"/>
    <w:rsid w:val="008E3519"/>
    <w:rsid w:val="008E370E"/>
    <w:rsid w:val="008E611D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2EC8"/>
    <w:rsid w:val="00913545"/>
    <w:rsid w:val="00913782"/>
    <w:rsid w:val="009138E4"/>
    <w:rsid w:val="00914D66"/>
    <w:rsid w:val="009247C0"/>
    <w:rsid w:val="00924F83"/>
    <w:rsid w:val="00925619"/>
    <w:rsid w:val="00925711"/>
    <w:rsid w:val="00925813"/>
    <w:rsid w:val="0093153C"/>
    <w:rsid w:val="009316B3"/>
    <w:rsid w:val="00934604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4135"/>
    <w:rsid w:val="009670B6"/>
    <w:rsid w:val="0097211A"/>
    <w:rsid w:val="009731A6"/>
    <w:rsid w:val="00973222"/>
    <w:rsid w:val="00974161"/>
    <w:rsid w:val="00974952"/>
    <w:rsid w:val="009751A7"/>
    <w:rsid w:val="00975614"/>
    <w:rsid w:val="009758D3"/>
    <w:rsid w:val="00976334"/>
    <w:rsid w:val="009765F0"/>
    <w:rsid w:val="00977197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A0074"/>
    <w:rsid w:val="009A08F7"/>
    <w:rsid w:val="009A13E4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5E97"/>
    <w:rsid w:val="009B66B5"/>
    <w:rsid w:val="009B7223"/>
    <w:rsid w:val="009B7820"/>
    <w:rsid w:val="009B7C82"/>
    <w:rsid w:val="009C029E"/>
    <w:rsid w:val="009C04CD"/>
    <w:rsid w:val="009C370B"/>
    <w:rsid w:val="009C4A03"/>
    <w:rsid w:val="009C5111"/>
    <w:rsid w:val="009C60D4"/>
    <w:rsid w:val="009C6331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1193"/>
    <w:rsid w:val="00A117AE"/>
    <w:rsid w:val="00A11D86"/>
    <w:rsid w:val="00A14665"/>
    <w:rsid w:val="00A14F04"/>
    <w:rsid w:val="00A17570"/>
    <w:rsid w:val="00A206B5"/>
    <w:rsid w:val="00A21B34"/>
    <w:rsid w:val="00A22197"/>
    <w:rsid w:val="00A230B5"/>
    <w:rsid w:val="00A23164"/>
    <w:rsid w:val="00A24B6F"/>
    <w:rsid w:val="00A257D3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C5D"/>
    <w:rsid w:val="00A77A70"/>
    <w:rsid w:val="00A81418"/>
    <w:rsid w:val="00A81651"/>
    <w:rsid w:val="00A81D52"/>
    <w:rsid w:val="00A81E38"/>
    <w:rsid w:val="00A81E9B"/>
    <w:rsid w:val="00A82865"/>
    <w:rsid w:val="00A836FB"/>
    <w:rsid w:val="00A83EC5"/>
    <w:rsid w:val="00A87732"/>
    <w:rsid w:val="00A87CAE"/>
    <w:rsid w:val="00A9195C"/>
    <w:rsid w:val="00A91D32"/>
    <w:rsid w:val="00A925FF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21D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406E"/>
    <w:rsid w:val="00B74EBE"/>
    <w:rsid w:val="00B77B12"/>
    <w:rsid w:val="00B77CDF"/>
    <w:rsid w:val="00B77F82"/>
    <w:rsid w:val="00B80C0D"/>
    <w:rsid w:val="00B816A1"/>
    <w:rsid w:val="00B8191C"/>
    <w:rsid w:val="00B81CE0"/>
    <w:rsid w:val="00B81F83"/>
    <w:rsid w:val="00B82931"/>
    <w:rsid w:val="00B837AF"/>
    <w:rsid w:val="00B83A3A"/>
    <w:rsid w:val="00B84E0E"/>
    <w:rsid w:val="00B85321"/>
    <w:rsid w:val="00B85B90"/>
    <w:rsid w:val="00B86090"/>
    <w:rsid w:val="00B905A8"/>
    <w:rsid w:val="00B91C75"/>
    <w:rsid w:val="00B93871"/>
    <w:rsid w:val="00B94C4A"/>
    <w:rsid w:val="00B9687B"/>
    <w:rsid w:val="00B97185"/>
    <w:rsid w:val="00BA17F3"/>
    <w:rsid w:val="00BA51C3"/>
    <w:rsid w:val="00BA56A7"/>
    <w:rsid w:val="00BA5795"/>
    <w:rsid w:val="00BA670A"/>
    <w:rsid w:val="00BA713C"/>
    <w:rsid w:val="00BB0239"/>
    <w:rsid w:val="00BB04EB"/>
    <w:rsid w:val="00BB0F91"/>
    <w:rsid w:val="00BB1784"/>
    <w:rsid w:val="00BB23C0"/>
    <w:rsid w:val="00BB3449"/>
    <w:rsid w:val="00BB45FB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D1EE2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13ED"/>
    <w:rsid w:val="00C01C3B"/>
    <w:rsid w:val="00C01C71"/>
    <w:rsid w:val="00C01EBD"/>
    <w:rsid w:val="00C024F7"/>
    <w:rsid w:val="00C026DF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37DE"/>
    <w:rsid w:val="00C253D3"/>
    <w:rsid w:val="00C263A6"/>
    <w:rsid w:val="00C26F2D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44D3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611A"/>
    <w:rsid w:val="00C575A4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4F34"/>
    <w:rsid w:val="00C75391"/>
    <w:rsid w:val="00C779E7"/>
    <w:rsid w:val="00C803FC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B08CF"/>
    <w:rsid w:val="00CB10D3"/>
    <w:rsid w:val="00CB2E56"/>
    <w:rsid w:val="00CB35F1"/>
    <w:rsid w:val="00CB46D7"/>
    <w:rsid w:val="00CB4E90"/>
    <w:rsid w:val="00CB5338"/>
    <w:rsid w:val="00CB6B6C"/>
    <w:rsid w:val="00CB76CE"/>
    <w:rsid w:val="00CB7BF9"/>
    <w:rsid w:val="00CC0A4D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E0FDF"/>
    <w:rsid w:val="00CE1F82"/>
    <w:rsid w:val="00CE2C37"/>
    <w:rsid w:val="00CE4B5B"/>
    <w:rsid w:val="00CF1B4A"/>
    <w:rsid w:val="00CF2008"/>
    <w:rsid w:val="00CF2817"/>
    <w:rsid w:val="00CF4289"/>
    <w:rsid w:val="00CF54F2"/>
    <w:rsid w:val="00CF6512"/>
    <w:rsid w:val="00CF6584"/>
    <w:rsid w:val="00CF7240"/>
    <w:rsid w:val="00CF7F80"/>
    <w:rsid w:val="00D017C1"/>
    <w:rsid w:val="00D022C5"/>
    <w:rsid w:val="00D02EBE"/>
    <w:rsid w:val="00D041E5"/>
    <w:rsid w:val="00D07660"/>
    <w:rsid w:val="00D0778C"/>
    <w:rsid w:val="00D109E5"/>
    <w:rsid w:val="00D1123B"/>
    <w:rsid w:val="00D15A91"/>
    <w:rsid w:val="00D15D8F"/>
    <w:rsid w:val="00D169D3"/>
    <w:rsid w:val="00D20DBB"/>
    <w:rsid w:val="00D243AB"/>
    <w:rsid w:val="00D25BB2"/>
    <w:rsid w:val="00D27BF0"/>
    <w:rsid w:val="00D27E36"/>
    <w:rsid w:val="00D345A5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A56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CE3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766E"/>
    <w:rsid w:val="00E51110"/>
    <w:rsid w:val="00E52C40"/>
    <w:rsid w:val="00E53AF2"/>
    <w:rsid w:val="00E54C1B"/>
    <w:rsid w:val="00E55011"/>
    <w:rsid w:val="00E55F9B"/>
    <w:rsid w:val="00E57483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188"/>
    <w:rsid w:val="00E67A01"/>
    <w:rsid w:val="00E67AB0"/>
    <w:rsid w:val="00E70668"/>
    <w:rsid w:val="00E7085B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1667"/>
    <w:rsid w:val="00E937DE"/>
    <w:rsid w:val="00E94129"/>
    <w:rsid w:val="00E9475F"/>
    <w:rsid w:val="00E947B7"/>
    <w:rsid w:val="00E96E25"/>
    <w:rsid w:val="00EA3972"/>
    <w:rsid w:val="00EA4E3E"/>
    <w:rsid w:val="00EA5F2D"/>
    <w:rsid w:val="00EA6CE4"/>
    <w:rsid w:val="00EA7872"/>
    <w:rsid w:val="00EA7F43"/>
    <w:rsid w:val="00EB0246"/>
    <w:rsid w:val="00EB38AF"/>
    <w:rsid w:val="00EB45F2"/>
    <w:rsid w:val="00EB55D8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205B"/>
    <w:rsid w:val="00ED61FC"/>
    <w:rsid w:val="00EE1388"/>
    <w:rsid w:val="00EE156B"/>
    <w:rsid w:val="00EE25D0"/>
    <w:rsid w:val="00EE2AE2"/>
    <w:rsid w:val="00EE3929"/>
    <w:rsid w:val="00EE3997"/>
    <w:rsid w:val="00EE48D7"/>
    <w:rsid w:val="00EE4D40"/>
    <w:rsid w:val="00EE50E5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F04C55"/>
    <w:rsid w:val="00F073D9"/>
    <w:rsid w:val="00F1018D"/>
    <w:rsid w:val="00F10950"/>
    <w:rsid w:val="00F10A79"/>
    <w:rsid w:val="00F12E78"/>
    <w:rsid w:val="00F12F19"/>
    <w:rsid w:val="00F1327E"/>
    <w:rsid w:val="00F1483D"/>
    <w:rsid w:val="00F14AA8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921"/>
    <w:rsid w:val="00F33DD4"/>
    <w:rsid w:val="00F340AC"/>
    <w:rsid w:val="00F3666E"/>
    <w:rsid w:val="00F37C7C"/>
    <w:rsid w:val="00F40BB2"/>
    <w:rsid w:val="00F42310"/>
    <w:rsid w:val="00F43097"/>
    <w:rsid w:val="00F44F38"/>
    <w:rsid w:val="00F474BC"/>
    <w:rsid w:val="00F47BD6"/>
    <w:rsid w:val="00F51369"/>
    <w:rsid w:val="00F51409"/>
    <w:rsid w:val="00F51E8B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70105"/>
    <w:rsid w:val="00F71169"/>
    <w:rsid w:val="00F72827"/>
    <w:rsid w:val="00F742D8"/>
    <w:rsid w:val="00F76725"/>
    <w:rsid w:val="00F76A8C"/>
    <w:rsid w:val="00F8019A"/>
    <w:rsid w:val="00F80931"/>
    <w:rsid w:val="00F80F50"/>
    <w:rsid w:val="00F812C2"/>
    <w:rsid w:val="00F8188B"/>
    <w:rsid w:val="00F84D94"/>
    <w:rsid w:val="00F85995"/>
    <w:rsid w:val="00F86B0A"/>
    <w:rsid w:val="00F904C7"/>
    <w:rsid w:val="00F90A35"/>
    <w:rsid w:val="00F90F74"/>
    <w:rsid w:val="00F94E80"/>
    <w:rsid w:val="00F97D9A"/>
    <w:rsid w:val="00FA3501"/>
    <w:rsid w:val="00FA5989"/>
    <w:rsid w:val="00FA60D4"/>
    <w:rsid w:val="00FB1137"/>
    <w:rsid w:val="00FB1E70"/>
    <w:rsid w:val="00FB2F93"/>
    <w:rsid w:val="00FB5037"/>
    <w:rsid w:val="00FB5A48"/>
    <w:rsid w:val="00FB77A2"/>
    <w:rsid w:val="00FB7DDD"/>
    <w:rsid w:val="00FC308A"/>
    <w:rsid w:val="00FC3818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AE0"/>
    <w:rsid w:val="00FD6649"/>
    <w:rsid w:val="00FD7232"/>
    <w:rsid w:val="00FD7B14"/>
    <w:rsid w:val="00FE069D"/>
    <w:rsid w:val="00FE132E"/>
    <w:rsid w:val="00FE38EB"/>
    <w:rsid w:val="00FE3DC4"/>
    <w:rsid w:val="00FE4560"/>
    <w:rsid w:val="00FE4633"/>
    <w:rsid w:val="00FE5450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702E"/>
    <w:rsid w:val="00FF7676"/>
    <w:rsid w:val="0121590B"/>
    <w:rsid w:val="015930BE"/>
    <w:rsid w:val="01A49A41"/>
    <w:rsid w:val="05D3D394"/>
    <w:rsid w:val="07BDBBE7"/>
    <w:rsid w:val="09A96B18"/>
    <w:rsid w:val="0C542FB8"/>
    <w:rsid w:val="0C5445E1"/>
    <w:rsid w:val="0CA4A64B"/>
    <w:rsid w:val="0DC4B1D9"/>
    <w:rsid w:val="0E41AD34"/>
    <w:rsid w:val="0F8E111C"/>
    <w:rsid w:val="114F1C4C"/>
    <w:rsid w:val="11619EA2"/>
    <w:rsid w:val="14BBFAAF"/>
    <w:rsid w:val="14E1A217"/>
    <w:rsid w:val="18154732"/>
    <w:rsid w:val="184FA31F"/>
    <w:rsid w:val="18C51A8C"/>
    <w:rsid w:val="198FED72"/>
    <w:rsid w:val="1A034E2D"/>
    <w:rsid w:val="1A4757DC"/>
    <w:rsid w:val="1AC1C421"/>
    <w:rsid w:val="1C73ADB5"/>
    <w:rsid w:val="1D216303"/>
    <w:rsid w:val="1EC9FF2E"/>
    <w:rsid w:val="1EDB395D"/>
    <w:rsid w:val="1F78660E"/>
    <w:rsid w:val="1FB9C804"/>
    <w:rsid w:val="20B8BCE7"/>
    <w:rsid w:val="23B580C6"/>
    <w:rsid w:val="249D130A"/>
    <w:rsid w:val="2A3F488A"/>
    <w:rsid w:val="2DA3F9EC"/>
    <w:rsid w:val="2E1D2D6E"/>
    <w:rsid w:val="2E7CFCF8"/>
    <w:rsid w:val="2F67354C"/>
    <w:rsid w:val="30FF5DE5"/>
    <w:rsid w:val="34064A85"/>
    <w:rsid w:val="357A3DCB"/>
    <w:rsid w:val="35B4E834"/>
    <w:rsid w:val="36449FC8"/>
    <w:rsid w:val="378BBCCA"/>
    <w:rsid w:val="37978125"/>
    <w:rsid w:val="39138698"/>
    <w:rsid w:val="39D60FD6"/>
    <w:rsid w:val="3A04020E"/>
    <w:rsid w:val="3A8BA307"/>
    <w:rsid w:val="3D744583"/>
    <w:rsid w:val="3F617885"/>
    <w:rsid w:val="40B3EAC6"/>
    <w:rsid w:val="47BFD6BC"/>
    <w:rsid w:val="48F7CB88"/>
    <w:rsid w:val="4C01E473"/>
    <w:rsid w:val="4C4D5A71"/>
    <w:rsid w:val="4C506D09"/>
    <w:rsid w:val="4CBB8B26"/>
    <w:rsid w:val="4D4F4B25"/>
    <w:rsid w:val="4D70BF28"/>
    <w:rsid w:val="4FBD02C0"/>
    <w:rsid w:val="502EA171"/>
    <w:rsid w:val="50B4E4D1"/>
    <w:rsid w:val="528BC688"/>
    <w:rsid w:val="54C794FE"/>
    <w:rsid w:val="56F5F1CB"/>
    <w:rsid w:val="57963BB4"/>
    <w:rsid w:val="582E50EF"/>
    <w:rsid w:val="59ADACC7"/>
    <w:rsid w:val="5D834AB5"/>
    <w:rsid w:val="5FCF6992"/>
    <w:rsid w:val="60C23490"/>
    <w:rsid w:val="616887E5"/>
    <w:rsid w:val="6270DEB3"/>
    <w:rsid w:val="62F71922"/>
    <w:rsid w:val="64348DC9"/>
    <w:rsid w:val="64429A58"/>
    <w:rsid w:val="65F0B33B"/>
    <w:rsid w:val="6661B817"/>
    <w:rsid w:val="6823735B"/>
    <w:rsid w:val="68FC57D8"/>
    <w:rsid w:val="693D95AA"/>
    <w:rsid w:val="69F0EC48"/>
    <w:rsid w:val="6A291D31"/>
    <w:rsid w:val="6B6EEF10"/>
    <w:rsid w:val="6BEBD565"/>
    <w:rsid w:val="6F47A3CB"/>
    <w:rsid w:val="70D67C83"/>
    <w:rsid w:val="710C5065"/>
    <w:rsid w:val="74A53EB4"/>
    <w:rsid w:val="775288CA"/>
    <w:rsid w:val="7927BF7E"/>
    <w:rsid w:val="7BADCB7D"/>
    <w:rsid w:val="7C7FD769"/>
    <w:rsid w:val="7CE77C7F"/>
    <w:rsid w:val="7E5D39EE"/>
    <w:rsid w:val="7ED9D105"/>
    <w:rsid w:val="7F97C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40C8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2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2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2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3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4E7081"/>
    <w:pPr>
      <w:spacing w:after="24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4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030D6F"/>
    <w:pPr>
      <w:spacing w:after="120"/>
      <w:jc w:val="center"/>
    </w:pPr>
    <w:rPr>
      <w:rFonts w:ascii="Cambria Math" w:hAnsi="Arial Narrow"/>
      <w:b/>
      <w:bCs/>
      <w:sz w:val="18"/>
      <w:szCs w:val="18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3_(number)" TargetMode="Externa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oeis.org/A001006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5_(number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2_(number)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0_(number)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BAC5E-1F7C-4530-927E-08746B81B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148</TotalTime>
  <Pages>4</Pages>
  <Words>716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AlgC Guião 2019/2020</vt:lpstr>
    </vt:vector>
  </TitlesOfParts>
  <Company>DETUA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2019/2020</dc:title>
  <dc:subject/>
  <dc:creator>adrego</dc:creator>
  <cp:keywords/>
  <cp:lastModifiedBy>Lúcia Sousa</cp:lastModifiedBy>
  <cp:revision>47</cp:revision>
  <cp:lastPrinted>2020-04-13T17:56:00Z</cp:lastPrinted>
  <dcterms:created xsi:type="dcterms:W3CDTF">2020-02-21T23:11:00Z</dcterms:created>
  <dcterms:modified xsi:type="dcterms:W3CDTF">2020-04-17T17:20:00Z</dcterms:modified>
</cp:coreProperties>
</file>