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436" w14:textId="4DB9D99B" w:rsidR="00784094" w:rsidRPr="00955AC0" w:rsidRDefault="00784094" w:rsidP="058F2AB4">
      <w:pPr>
        <w:rPr>
          <w:sz w:val="22"/>
          <w:szCs w:val="22"/>
          <w:lang w:val="pt-PT"/>
        </w:rPr>
      </w:pPr>
      <w:r w:rsidRPr="058F2AB4">
        <w:rPr>
          <w:sz w:val="22"/>
          <w:szCs w:val="22"/>
          <w:lang w:val="pt-PT"/>
        </w:rPr>
        <w:t>Nome</w:t>
      </w:r>
      <w:r w:rsidRPr="009141F5">
        <w:rPr>
          <w:color w:val="2F5496" w:themeColor="accent1" w:themeShade="BF"/>
          <w:sz w:val="22"/>
          <w:szCs w:val="22"/>
          <w:lang w:val="pt-PT"/>
        </w:rPr>
        <w:t xml:space="preserve">:    </w:t>
      </w:r>
      <w:r w:rsidR="24D238E8" w:rsidRPr="009141F5">
        <w:rPr>
          <w:color w:val="2F5496" w:themeColor="accent1" w:themeShade="BF"/>
          <w:sz w:val="22"/>
          <w:szCs w:val="22"/>
          <w:lang w:val="pt-PT"/>
        </w:rPr>
        <w:t xml:space="preserve">Lúcia Maria Bessa de Sousa                                   </w:t>
      </w:r>
      <w:r w:rsidRPr="058F2AB4">
        <w:rPr>
          <w:sz w:val="22"/>
          <w:szCs w:val="22"/>
          <w:lang w:val="pt-PT"/>
        </w:rPr>
        <w:t xml:space="preserve">Nº </w:t>
      </w:r>
      <w:proofErr w:type="spellStart"/>
      <w:r w:rsidRPr="058F2AB4">
        <w:rPr>
          <w:sz w:val="22"/>
          <w:szCs w:val="22"/>
          <w:lang w:val="pt-PT"/>
        </w:rPr>
        <w:t>mec</w:t>
      </w:r>
      <w:proofErr w:type="spellEnd"/>
      <w:r w:rsidRPr="058F2AB4">
        <w:rPr>
          <w:sz w:val="22"/>
          <w:szCs w:val="22"/>
          <w:lang w:val="pt-PT"/>
        </w:rPr>
        <w:t>:</w:t>
      </w:r>
      <w:r w:rsidR="74333837" w:rsidRPr="009141F5">
        <w:rPr>
          <w:color w:val="2F5496" w:themeColor="accent1" w:themeShade="BF"/>
          <w:sz w:val="22"/>
          <w:szCs w:val="22"/>
          <w:lang w:val="pt-PT"/>
        </w:rPr>
        <w:t xml:space="preserve"> 93086                           </w:t>
      </w:r>
      <w:r w:rsidR="20ED928A" w:rsidRPr="009141F5">
        <w:rPr>
          <w:color w:val="2F5496" w:themeColor="accent1" w:themeShade="BF"/>
          <w:sz w:val="22"/>
          <w:szCs w:val="22"/>
          <w:lang w:val="pt-PT"/>
        </w:rPr>
        <w:t xml:space="preserve">               </w:t>
      </w:r>
      <w:r w:rsidR="74333837" w:rsidRPr="058F2AB4">
        <w:rPr>
          <w:sz w:val="22"/>
          <w:szCs w:val="22"/>
          <w:lang w:val="pt-PT"/>
        </w:rPr>
        <w:t xml:space="preserve">Turma: </w:t>
      </w:r>
      <w:r w:rsidR="74333837" w:rsidRPr="009141F5">
        <w:rPr>
          <w:color w:val="2F5496" w:themeColor="accent1" w:themeShade="BF"/>
          <w:sz w:val="22"/>
          <w:szCs w:val="22"/>
          <w:lang w:val="pt-PT"/>
        </w:rPr>
        <w:t>P1</w:t>
      </w:r>
    </w:p>
    <w:p w14:paraId="413F4B15" w14:textId="7F1F1AE4" w:rsidR="008A3681" w:rsidRPr="000A417D" w:rsidRDefault="008A3681" w:rsidP="00784094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7B0969FA" w14:textId="2DD5336F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 xml:space="preserve">Determine experimentalmente a </w:t>
      </w:r>
      <w:r w:rsidRPr="058F2AB4">
        <w:rPr>
          <w:b/>
          <w:bCs/>
          <w:lang w:val="pt-PT"/>
        </w:rPr>
        <w:t>ordem de</w:t>
      </w:r>
      <w:r w:rsidRPr="058F2AB4">
        <w:rPr>
          <w:lang w:val="pt-PT"/>
        </w:rPr>
        <w:t xml:space="preserve"> </w:t>
      </w:r>
      <w:r w:rsidRPr="058F2AB4">
        <w:rPr>
          <w:b/>
          <w:bCs/>
          <w:lang w:val="pt-PT"/>
        </w:rPr>
        <w:t>complexidade do número de adições</w:t>
      </w:r>
      <w:r w:rsidR="00B033A3" w:rsidRPr="058F2AB4">
        <w:rPr>
          <w:b/>
          <w:bCs/>
          <w:lang w:val="pt-PT"/>
        </w:rPr>
        <w:t>/subtrações</w:t>
      </w:r>
      <w:r w:rsidRPr="058F2AB4">
        <w:rPr>
          <w:lang w:val="pt-PT"/>
        </w:rPr>
        <w:t xml:space="preserve"> </w:t>
      </w:r>
      <w:r w:rsidR="00B033A3" w:rsidRPr="058F2AB4">
        <w:rPr>
          <w:lang w:val="pt-PT"/>
        </w:rPr>
        <w:t xml:space="preserve">efetuadas pelo algoritmo e </w:t>
      </w:r>
      <w:r w:rsidRPr="058F2AB4">
        <w:rPr>
          <w:lang w:val="pt-PT"/>
        </w:rPr>
        <w:t xml:space="preserve">envolvendo elementos da sequência. Considere as seguintes </w:t>
      </w:r>
      <w:r w:rsidR="00B033A3" w:rsidRPr="058F2AB4">
        <w:rPr>
          <w:lang w:val="pt-PT"/>
        </w:rPr>
        <w:t>10</w:t>
      </w:r>
      <w:r w:rsidRPr="058F2AB4">
        <w:rPr>
          <w:lang w:val="pt-PT"/>
        </w:rPr>
        <w:t xml:space="preserve"> sequências de </w:t>
      </w:r>
      <w:r w:rsidR="00B033A3" w:rsidRPr="058F2AB4">
        <w:rPr>
          <w:lang w:val="pt-PT"/>
        </w:rPr>
        <w:t>10</w:t>
      </w:r>
      <w:r w:rsidRPr="058F2AB4">
        <w:rPr>
          <w:lang w:val="pt-PT"/>
        </w:rPr>
        <w:t xml:space="preserve"> </w:t>
      </w:r>
      <w:r w:rsidR="00B033A3" w:rsidRPr="058F2AB4">
        <w:rPr>
          <w:lang w:val="pt-PT"/>
        </w:rPr>
        <w:t xml:space="preserve">elementos </w:t>
      </w:r>
      <w:r w:rsidRPr="058F2AB4">
        <w:rPr>
          <w:lang w:val="pt-PT"/>
        </w:rPr>
        <w:t>inteiros, todas diferentes</w:t>
      </w:r>
      <w:r w:rsidR="00B033A3" w:rsidRPr="058F2AB4">
        <w:rPr>
          <w:lang w:val="pt-PT"/>
        </w:rPr>
        <w:t>,</w:t>
      </w:r>
      <w:r w:rsidRPr="058F2AB4">
        <w:rPr>
          <w:lang w:val="pt-PT"/>
        </w:rPr>
        <w:t xml:space="preserve"> e que cobrem as distintas situações possíveis de execução do algoritmo. </w:t>
      </w:r>
      <w:r w:rsidR="00B033A3" w:rsidRPr="058F2AB4">
        <w:rPr>
          <w:lang w:val="pt-PT"/>
        </w:rPr>
        <w:t>Determine,</w:t>
      </w:r>
      <w:r w:rsidRPr="058F2AB4">
        <w:rPr>
          <w:lang w:val="pt-PT"/>
        </w:rPr>
        <w:t xml:space="preserve"> para cada uma delas</w:t>
      </w:r>
      <w:r w:rsidR="00B033A3" w:rsidRPr="058F2AB4">
        <w:rPr>
          <w:lang w:val="pt-PT"/>
        </w:rPr>
        <w:t>,</w:t>
      </w:r>
      <w:r w:rsidRPr="058F2AB4">
        <w:rPr>
          <w:lang w:val="pt-PT"/>
        </w:rPr>
        <w:t xml:space="preserve"> se </w:t>
      </w:r>
      <w:r w:rsidR="00B033A3" w:rsidRPr="058F2AB4">
        <w:rPr>
          <w:lang w:val="pt-PT"/>
        </w:rPr>
        <w:t>satisfaz a propriedade</w:t>
      </w:r>
      <w:r w:rsidRPr="058F2AB4">
        <w:rPr>
          <w:lang w:val="pt-PT"/>
        </w:rPr>
        <w:t xml:space="preserve"> e </w:t>
      </w:r>
      <w:r w:rsidR="00B033A3" w:rsidRPr="058F2AB4">
        <w:rPr>
          <w:lang w:val="pt-PT"/>
        </w:rPr>
        <w:t xml:space="preserve">qual </w:t>
      </w:r>
      <w:r w:rsidRPr="058F2AB4">
        <w:rPr>
          <w:lang w:val="pt-PT"/>
        </w:rPr>
        <w:t>o número de operações de adição</w:t>
      </w:r>
      <w:r w:rsidR="00B033A3" w:rsidRPr="058F2AB4">
        <w:rPr>
          <w:lang w:val="pt-PT"/>
        </w:rPr>
        <w:t>/subtração</w:t>
      </w:r>
      <w:r w:rsidRPr="058F2AB4">
        <w:rPr>
          <w:lang w:val="pt-PT"/>
        </w:rPr>
        <w:t xml:space="preserve"> efetuadas</w:t>
      </w:r>
      <w:r w:rsidR="00B033A3" w:rsidRPr="058F2AB4">
        <w:rPr>
          <w:lang w:val="pt-PT"/>
        </w:rPr>
        <w:t xml:space="preserve"> pelo algoritmo</w:t>
      </w:r>
      <w:r w:rsidRPr="058F2AB4"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tbl>
      <w:tblPr>
        <w:tblW w:w="60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3"/>
        <w:gridCol w:w="1395"/>
        <w:gridCol w:w="1830"/>
      </w:tblGrid>
      <w:tr w:rsidR="00235E9C" w14:paraId="4EA4C996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0D4C5B26" w14:textId="77777777" w:rsidR="00235E9C" w:rsidRDefault="00235E9C" w:rsidP="0018355B">
            <w:proofErr w:type="spellStart"/>
            <w:r>
              <w:rPr>
                <w:rFonts w:eastAsia="Garamond" w:cs="Garamond"/>
                <w:b/>
                <w:sz w:val="20"/>
              </w:rPr>
              <w:t>Sequência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45516931" w14:textId="77777777" w:rsidR="00235E9C" w:rsidRDefault="00235E9C" w:rsidP="0018355B">
            <w:proofErr w:type="spellStart"/>
            <w:r>
              <w:rPr>
                <w:rFonts w:eastAsia="Garamond" w:cs="Garamond"/>
                <w:b/>
                <w:sz w:val="20"/>
              </w:rPr>
              <w:t>Resultado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5F3D52F7" w14:textId="52598349" w:rsidR="00235E9C" w:rsidRDefault="1EE6C471" w:rsidP="058F2AB4">
            <w:pPr>
              <w:rPr>
                <w:rFonts w:eastAsia="Garamond" w:cs="Garamond"/>
                <w:b/>
                <w:bCs/>
                <w:sz w:val="20"/>
              </w:rPr>
            </w:pPr>
            <w:proofErr w:type="gramStart"/>
            <w:r w:rsidRPr="058F2AB4">
              <w:rPr>
                <w:rFonts w:eastAsia="Garamond" w:cs="Garamond"/>
                <w:b/>
                <w:bCs/>
                <w:sz w:val="20"/>
              </w:rPr>
              <w:t>N.º</w:t>
            </w:r>
            <w:proofErr w:type="gramEnd"/>
            <w:r w:rsidRPr="058F2AB4">
              <w:rPr>
                <w:rFonts w:eastAsia="Garamond" w:cs="Garamond"/>
                <w:b/>
                <w:bCs/>
                <w:sz w:val="20"/>
              </w:rPr>
              <w:t xml:space="preserve"> de </w:t>
            </w:r>
            <w:proofErr w:type="spellStart"/>
            <w:r w:rsidRPr="058F2AB4">
              <w:rPr>
                <w:rFonts w:eastAsia="Garamond" w:cs="Garamond"/>
                <w:b/>
                <w:bCs/>
                <w:sz w:val="20"/>
              </w:rPr>
              <w:t>operações</w:t>
            </w:r>
            <w:proofErr w:type="spellEnd"/>
            <w:r w:rsidR="515469CF" w:rsidRPr="058F2AB4">
              <w:rPr>
                <w:rFonts w:eastAsia="Garamond" w:cs="Garamond"/>
                <w:b/>
                <w:bCs/>
                <w:sz w:val="20"/>
              </w:rPr>
              <w:t xml:space="preserve"> </w:t>
            </w:r>
          </w:p>
        </w:tc>
      </w:tr>
      <w:tr w:rsidR="00235E9C" w14:paraId="40AACC6B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D66300" w14:textId="4A3EEF76" w:rsidR="00235E9C" w:rsidRDefault="1EE6C471" w:rsidP="0018355B">
            <w:r w:rsidRPr="058F2AB4">
              <w:rPr>
                <w:rFonts w:eastAsia="Garamond" w:cs="Garamond"/>
                <w:sz w:val="20"/>
              </w:rPr>
              <w:t xml:space="preserve">{1, </w:t>
            </w:r>
            <w:r w:rsidR="63AB721C" w:rsidRPr="058F2AB4">
              <w:rPr>
                <w:rFonts w:eastAsia="Garamond" w:cs="Garamond"/>
                <w:sz w:val="20"/>
              </w:rPr>
              <w:t>3</w:t>
            </w:r>
            <w:r w:rsidRPr="058F2AB4">
              <w:rPr>
                <w:rFonts w:eastAsia="Garamond" w:cs="Garamond"/>
                <w:sz w:val="20"/>
              </w:rPr>
              <w:t xml:space="preserve">, </w:t>
            </w:r>
            <w:r w:rsidR="540DDB5F" w:rsidRPr="058F2AB4">
              <w:rPr>
                <w:rFonts w:eastAsia="Garamond" w:cs="Garamond"/>
                <w:sz w:val="20"/>
              </w:rPr>
              <w:t>4</w:t>
            </w:r>
            <w:r w:rsidRPr="058F2AB4">
              <w:rPr>
                <w:rFonts w:eastAsia="Garamond" w:cs="Garamond"/>
                <w:sz w:val="20"/>
              </w:rPr>
              <w:t xml:space="preserve">, </w:t>
            </w:r>
            <w:r w:rsidR="22FFDED1" w:rsidRPr="058F2AB4">
              <w:rPr>
                <w:rFonts w:eastAsia="Garamond" w:cs="Garamond"/>
                <w:sz w:val="20"/>
              </w:rPr>
              <w:t>5,</w:t>
            </w:r>
            <w:r w:rsidRPr="058F2AB4">
              <w:rPr>
                <w:rFonts w:eastAsia="Garamond" w:cs="Garamond"/>
                <w:sz w:val="20"/>
              </w:rPr>
              <w:t xml:space="preserve"> 5, 6, 7, 7,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A0B2DF" w14:textId="5ED50FF4" w:rsidR="00235E9C" w:rsidRDefault="79FCB899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FACD82" w14:textId="19BBB4FC" w:rsidR="00235E9C" w:rsidRDefault="0505E46C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1</w:t>
            </w:r>
          </w:p>
        </w:tc>
      </w:tr>
      <w:tr w:rsidR="00235E9C" w14:paraId="757FBF54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70F6B1" w14:textId="2EF35F44" w:rsidR="00235E9C" w:rsidRDefault="0A424EEA" w:rsidP="058F2AB4">
            <w:r w:rsidRPr="0D8B2CD1">
              <w:rPr>
                <w:rFonts w:eastAsia="Garamond" w:cs="Garamond"/>
                <w:sz w:val="20"/>
              </w:rPr>
              <w:t>{1, 2, 4, 5, 5, 6,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B4CBA0" w14:textId="323FE8C7" w:rsidR="00235E9C" w:rsidRDefault="373C7E70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F4A58B" w14:textId="29F2AE17" w:rsidR="00235E9C" w:rsidRDefault="63E6C857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2</w:t>
            </w:r>
          </w:p>
        </w:tc>
      </w:tr>
      <w:tr w:rsidR="00235E9C" w14:paraId="08EEA25D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BE0B1" w14:textId="751BCDA6" w:rsidR="00235E9C" w:rsidRDefault="00235E9C" w:rsidP="0018355B">
            <w:r>
              <w:rPr>
                <w:rFonts w:eastAsia="Garamond" w:cs="Garamond"/>
                <w:sz w:val="20"/>
              </w:rPr>
              <w:t>{1, 2, 3, 6, 8, 8, 8, 9,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47C4C9" w14:textId="687839C9" w:rsidR="00235E9C" w:rsidRDefault="4A02483D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552EBC" w14:textId="7324A972" w:rsidR="00235E9C" w:rsidRDefault="7C85EFBB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3</w:t>
            </w:r>
          </w:p>
        </w:tc>
      </w:tr>
      <w:tr w:rsidR="00235E9C" w14:paraId="6EAC9556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D788E0" w14:textId="327A87A0" w:rsidR="00235E9C" w:rsidRDefault="00235E9C" w:rsidP="0018355B">
            <w:r>
              <w:rPr>
                <w:rFonts w:eastAsia="Garamond" w:cs="Garamond"/>
                <w:sz w:val="20"/>
              </w:rPr>
              <w:t>{1, 2, 3, 4, 6, 7,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AAD0F7" w14:textId="225E875C" w:rsidR="00235E9C" w:rsidRDefault="45F378C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1F7A88" w14:textId="5A8FBBB4" w:rsidR="00235E9C" w:rsidRDefault="560DD896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4</w:t>
            </w:r>
            <w:r w:rsidR="5E5A7CEF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</w:p>
        </w:tc>
      </w:tr>
      <w:tr w:rsidR="00235E9C" w14:paraId="3FD287A3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E9ED97" w14:textId="6CBB9828" w:rsidR="00235E9C" w:rsidRDefault="00235E9C" w:rsidP="0018355B">
            <w:r>
              <w:rPr>
                <w:rFonts w:eastAsia="Garamond" w:cs="Garamond"/>
                <w:sz w:val="20"/>
              </w:rPr>
              <w:t>{1, 2, 3, 4, 5, 7,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4CA2AE" w14:textId="2575908D" w:rsidR="00235E9C" w:rsidRDefault="1116DE4C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09CB8D" w14:textId="6A0C841E" w:rsidR="00235E9C" w:rsidRDefault="22034634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5</w:t>
            </w:r>
          </w:p>
        </w:tc>
      </w:tr>
      <w:tr w:rsidR="00235E9C" w14:paraId="6164766D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AA4086" w14:textId="4E5B59AC" w:rsidR="00235E9C" w:rsidRDefault="00235E9C" w:rsidP="0018355B">
            <w:r>
              <w:rPr>
                <w:rFonts w:eastAsia="Garamond" w:cs="Garamond"/>
                <w:sz w:val="20"/>
              </w:rPr>
              <w:t>{1, 2, 3, 4, 5, 6, 8, 8,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7A1305" w14:textId="768B23C5" w:rsidR="00235E9C" w:rsidRDefault="45E3C1A4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388574" w14:textId="775C5ACE" w:rsidR="00235E9C" w:rsidRDefault="43C63D2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6</w:t>
            </w:r>
            <w:r w:rsidR="7D660EC5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</w:t>
            </w:r>
          </w:p>
        </w:tc>
      </w:tr>
      <w:tr w:rsidR="00235E9C" w14:paraId="71E72A9F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2011C8" w14:textId="5E5DF4EE" w:rsidR="00235E9C" w:rsidRDefault="00235E9C" w:rsidP="0018355B">
            <w:r>
              <w:rPr>
                <w:rFonts w:eastAsia="Garamond" w:cs="Garamond"/>
                <w:sz w:val="20"/>
              </w:rPr>
              <w:t>{1, 2, 3, 4, 5, 6, 7, 9,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570BDB" w14:textId="34AAAD95" w:rsidR="00235E9C" w:rsidRDefault="0960E901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6EC778" w14:textId="33284361" w:rsidR="00235E9C" w:rsidRDefault="4EF790A6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7</w:t>
            </w:r>
            <w:r w:rsidR="031F3429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</w:t>
            </w:r>
          </w:p>
        </w:tc>
      </w:tr>
      <w:tr w:rsidR="00235E9C" w14:paraId="2B71B049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5B0268" w14:textId="243BA5A7" w:rsidR="00235E9C" w:rsidRDefault="00235E9C" w:rsidP="0018355B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>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78384E" w14:textId="0FC94BB3" w:rsidR="00235E9C" w:rsidRDefault="1E678FA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14F116" w14:textId="37055B0F" w:rsidR="00235E9C" w:rsidRDefault="6D5839EB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8</w:t>
            </w:r>
            <w:r w:rsidR="7F66268D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 </w:t>
            </w:r>
          </w:p>
        </w:tc>
      </w:tr>
      <w:tr w:rsidR="00235E9C" w14:paraId="32DE670C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84AB73" w14:textId="138F9135" w:rsidR="00235E9C" w:rsidRDefault="00235E9C" w:rsidP="0018355B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A10F3A">
              <w:rPr>
                <w:rFonts w:eastAsia="Garamond" w:cs="Garamond"/>
                <w:sz w:val="20"/>
              </w:rPr>
              <w:t>9</w:t>
            </w:r>
            <w:r>
              <w:rPr>
                <w:rFonts w:eastAsia="Garamond" w:cs="Garamond"/>
                <w:sz w:val="20"/>
              </w:rPr>
              <w:t>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B226D4" w14:textId="1AEB5F68" w:rsidR="00235E9C" w:rsidRDefault="578B2B2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887ADD" w14:textId="12D4B1A4" w:rsidR="00235E9C" w:rsidRDefault="2D4E0613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9</w:t>
            </w:r>
            <w:r w:rsidR="10E4BBE1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    </w:t>
            </w:r>
          </w:p>
        </w:tc>
      </w:tr>
      <w:tr w:rsidR="00235E9C" w14:paraId="6D72BF75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240D74" w14:textId="506B1B15" w:rsidR="00235E9C" w:rsidRDefault="00235E9C" w:rsidP="0018355B">
            <w:r>
              <w:rPr>
                <w:rFonts w:eastAsia="Garamond" w:cs="Garamond"/>
                <w:sz w:val="20"/>
              </w:rPr>
              <w:t>{1, 2, 3, 4, 5, 6, 7, 8, 9</w:t>
            </w:r>
            <w:r w:rsidR="00A10F3A">
              <w:rPr>
                <w:rFonts w:eastAsia="Garamond" w:cs="Garamond"/>
                <w:sz w:val="20"/>
              </w:rPr>
              <w:t>, 10</w:t>
            </w:r>
            <w:r>
              <w:rPr>
                <w:rFonts w:eastAsia="Garamond" w:cs="Garamond"/>
                <w:sz w:val="20"/>
              </w:rPr>
              <w:t>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24E9AB" w14:textId="26A348A2" w:rsidR="00235E9C" w:rsidRDefault="5D8762C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250661" w14:textId="61334C2B" w:rsidR="00235E9C" w:rsidRDefault="3B992DF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9</w:t>
            </w:r>
            <w:r w:rsidR="6E7DD4FC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</w:t>
            </w:r>
          </w:p>
        </w:tc>
      </w:tr>
    </w:tbl>
    <w:p w14:paraId="5FDE0DF0" w14:textId="773D7F5F" w:rsidR="008A3681" w:rsidRDefault="008A3681" w:rsidP="008A3681">
      <w:pPr>
        <w:jc w:val="center"/>
        <w:rPr>
          <w:lang w:val="pt-PT"/>
        </w:rPr>
      </w:pP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37E1F" w14:textId="2B677DF7" w:rsidR="00F42310" w:rsidRPr="00727191" w:rsidRDefault="008A3681" w:rsidP="0072719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>Qual é a sequência (ou as sequências) que corresponde</w:t>
      </w:r>
      <w:r w:rsidR="00B033A3" w:rsidRPr="058F2AB4">
        <w:rPr>
          <w:lang w:val="pt-PT"/>
        </w:rPr>
        <w:t>(m)</w:t>
      </w:r>
      <w:r w:rsidRPr="058F2AB4">
        <w:rPr>
          <w:lang w:val="pt-PT"/>
        </w:rPr>
        <w:t xml:space="preserve"> ao melhor caso do algoritmo?</w:t>
      </w:r>
    </w:p>
    <w:p w14:paraId="78CEBE66" w14:textId="7BF15D21" w:rsidR="00F42310" w:rsidRPr="00727191" w:rsidRDefault="6D926909" w:rsidP="058F2AB4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3, 4, 5, 5, 6, 7, 7, 8, 9}</w:t>
      </w:r>
    </w:p>
    <w:p w14:paraId="312949F4" w14:textId="66F38CDE" w:rsidR="00F42310" w:rsidRPr="00727191" w:rsidRDefault="6E080A2C" w:rsidP="058F2AB4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proofErr w:type="spellStart"/>
      <w:r w:rsidRPr="00727191">
        <w:rPr>
          <w:rFonts w:eastAsia="Garamond" w:cs="Garamond"/>
          <w:color w:val="2F5496" w:themeColor="accent1" w:themeShade="BF"/>
          <w:sz w:val="22"/>
          <w:szCs w:val="22"/>
        </w:rPr>
        <w:t>S</w:t>
      </w:r>
      <w:r w:rsidR="216C99C3" w:rsidRPr="00727191">
        <w:rPr>
          <w:rFonts w:eastAsia="Garamond" w:cs="Garamond"/>
          <w:color w:val="2F5496" w:themeColor="accent1" w:themeShade="BF"/>
          <w:sz w:val="22"/>
          <w:szCs w:val="22"/>
        </w:rPr>
        <w:t>equências</w:t>
      </w:r>
      <w:proofErr w:type="spellEnd"/>
      <w:r w:rsidR="216C99C3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cuja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diferença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entre o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segundo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e o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primeiro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elemento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seja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diferente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de um,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ou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seja</w:t>
      </w:r>
      <w:proofErr w:type="spell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, (</w:t>
      </w:r>
      <w:proofErr w:type="gram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a[</w:t>
      </w:r>
      <w:proofErr w:type="gram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1]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-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a[0]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!=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1).</w:t>
      </w:r>
    </w:p>
    <w:p w14:paraId="6E0E3ADE" w14:textId="2EF85E34" w:rsidR="00727191" w:rsidRPr="005F3624" w:rsidRDefault="00727191" w:rsidP="19897AA9">
      <w:pPr>
        <w:rPr>
          <w:sz w:val="22"/>
          <w:szCs w:val="22"/>
          <w:lang w:val="pt-PT"/>
        </w:rPr>
      </w:pPr>
    </w:p>
    <w:p w14:paraId="4588EB2B" w14:textId="0CB885F4" w:rsidR="00F42310" w:rsidRPr="00727191" w:rsidRDefault="008A3681" w:rsidP="0072719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>Qual é a sequência (ou as sequências) que corresponde</w:t>
      </w:r>
      <w:r w:rsidR="00B033A3" w:rsidRPr="058F2AB4">
        <w:rPr>
          <w:lang w:val="pt-PT"/>
        </w:rPr>
        <w:t>(m)</w:t>
      </w:r>
      <w:r w:rsidRPr="058F2AB4">
        <w:rPr>
          <w:lang w:val="pt-PT"/>
        </w:rPr>
        <w:t xml:space="preserve"> ao pior caso do algoritmo?</w:t>
      </w:r>
    </w:p>
    <w:p w14:paraId="0E2C6E30" w14:textId="2C08E2A0" w:rsidR="00F42310" w:rsidRPr="00727191" w:rsidRDefault="4E8BAF99" w:rsidP="058F2AB4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r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{1, 2, 3, 4, 5, 6, 7, 8, 9, 9} e </w:t>
      </w:r>
      <w:r w:rsidR="7736884B" w:rsidRPr="00727191">
        <w:rPr>
          <w:rFonts w:eastAsia="Garamond" w:cs="Garamond"/>
          <w:color w:val="2F5496" w:themeColor="accent1" w:themeShade="BF"/>
          <w:sz w:val="22"/>
          <w:szCs w:val="22"/>
        </w:rPr>
        <w:t>{1, 2, 3, 4, 5, 6, 7, 8, 9, 10}</w:t>
      </w:r>
      <w:r w:rsidR="7736884B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</w:p>
    <w:p w14:paraId="088D80E5" w14:textId="25103E6C" w:rsidR="00727191" w:rsidRPr="00727191" w:rsidRDefault="0B353E99" w:rsidP="00727191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r w:rsidRPr="00727191">
        <w:rPr>
          <w:color w:val="2F5496" w:themeColor="accent1" w:themeShade="BF"/>
          <w:sz w:val="22"/>
          <w:szCs w:val="22"/>
          <w:lang w:val="pt-PT"/>
        </w:rPr>
        <w:t>Sequências cuja diferença de dois elementos seja sempre 1, ou</w:t>
      </w:r>
      <w:r w:rsidR="2BD9AB8C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que apenas a diferença dos dois últimos elementos seja zero, ou seja,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(a[n-1]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-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a[n-2</w:t>
      </w:r>
      <w:proofErr w:type="gramStart"/>
      <w:r w:rsidR="63EB7CF1" w:rsidRPr="00727191">
        <w:rPr>
          <w:color w:val="2F5496" w:themeColor="accent1" w:themeShade="BF"/>
          <w:sz w:val="22"/>
          <w:szCs w:val="22"/>
          <w:lang w:val="pt-PT"/>
        </w:rPr>
        <w:t>]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!</w:t>
      </w:r>
      <w:proofErr w:type="gramEnd"/>
      <w:r w:rsidR="63EB7CF1" w:rsidRPr="00727191">
        <w:rPr>
          <w:color w:val="2F5496" w:themeColor="accent1" w:themeShade="BF"/>
          <w:sz w:val="22"/>
          <w:szCs w:val="22"/>
          <w:lang w:val="pt-PT"/>
        </w:rPr>
        <w:t>=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1).</w:t>
      </w:r>
    </w:p>
    <w:p w14:paraId="7B3789E6" w14:textId="77777777" w:rsidR="00727191" w:rsidRPr="00727191" w:rsidRDefault="00727191" w:rsidP="00727191">
      <w:pPr>
        <w:spacing w:before="120"/>
        <w:rPr>
          <w:color w:val="2F5496" w:themeColor="accent1" w:themeShade="BF"/>
          <w:szCs w:val="24"/>
          <w:lang w:val="pt-PT"/>
        </w:rPr>
      </w:pPr>
    </w:p>
    <w:p w14:paraId="4A0CA218" w14:textId="716BB18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4B876FB3" w14:textId="25D4FB13" w:rsidR="00727191" w:rsidRDefault="00727191" w:rsidP="00727191">
      <w:pPr>
        <w:tabs>
          <w:tab w:val="left" w:pos="284"/>
        </w:tabs>
        <w:rPr>
          <w:lang w:val="pt-PT"/>
        </w:rPr>
      </w:pPr>
    </w:p>
    <w:p w14:paraId="76B0C198" w14:textId="13FD0734" w:rsidR="00727191" w:rsidRDefault="00727191" w:rsidP="00727191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  <w:r w:rsidRPr="00727191">
        <w:rPr>
          <w:color w:val="2F5496" w:themeColor="accent1" w:themeShade="BF"/>
          <w:sz w:val="22"/>
          <w:szCs w:val="22"/>
        </w:rPr>
        <w:t xml:space="preserve">Caso </w:t>
      </w:r>
      <w:proofErr w:type="spellStart"/>
      <w:r w:rsidRPr="00727191">
        <w:rPr>
          <w:color w:val="2F5496" w:themeColor="accent1" w:themeShade="BF"/>
          <w:sz w:val="22"/>
          <w:szCs w:val="22"/>
        </w:rPr>
        <w:t>Médio</w:t>
      </w:r>
      <w:proofErr w:type="spellEnd"/>
      <w:r w:rsidRPr="00727191">
        <w:rPr>
          <w:color w:val="2F5496" w:themeColor="accent1" w:themeShade="BF"/>
          <w:sz w:val="22"/>
          <w:szCs w:val="22"/>
        </w:rPr>
        <w:t xml:space="preserve"> </w:t>
      </w:r>
      <w:r>
        <w:rPr>
          <w:color w:val="2F5496" w:themeColor="accent1" w:themeShade="BF"/>
          <w:sz w:val="22"/>
          <w:szCs w:val="22"/>
        </w:rPr>
        <w:t>[</w:t>
      </w:r>
      <w:proofErr w:type="gramStart"/>
      <w:r w:rsidRPr="00727191">
        <w:rPr>
          <w:color w:val="2F5496" w:themeColor="accent1" w:themeShade="BF"/>
          <w:sz w:val="22"/>
          <w:szCs w:val="22"/>
        </w:rPr>
        <w:t>A(</w:t>
      </w:r>
      <w:proofErr w:type="gramEnd"/>
      <w:r w:rsidR="003C0AB2">
        <w:rPr>
          <w:color w:val="2F5496" w:themeColor="accent1" w:themeShade="BF"/>
          <w:sz w:val="22"/>
          <w:szCs w:val="22"/>
        </w:rPr>
        <w:t>10</w:t>
      </w:r>
      <w:r w:rsidRPr="00727191">
        <w:rPr>
          <w:color w:val="2F5496" w:themeColor="accent1" w:themeShade="BF"/>
          <w:sz w:val="22"/>
          <w:szCs w:val="22"/>
        </w:rPr>
        <w:t>)</w:t>
      </w:r>
      <w:r>
        <w:rPr>
          <w:color w:val="2F5496" w:themeColor="accent1" w:themeShade="BF"/>
          <w:sz w:val="22"/>
          <w:szCs w:val="22"/>
        </w:rPr>
        <w:t>]</w:t>
      </w:r>
      <w:r w:rsidRPr="00727191">
        <w:rPr>
          <w:color w:val="2F5496" w:themeColor="accent1" w:themeShade="BF"/>
          <w:sz w:val="22"/>
          <w:szCs w:val="22"/>
        </w:rPr>
        <w:t xml:space="preserve"> =</w:t>
      </w:r>
      <w:r>
        <w:rPr>
          <w:color w:val="2F5496" w:themeColor="accent1" w:themeShade="BF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5</w:t>
      </w:r>
    </w:p>
    <w:p w14:paraId="22B5DE44" w14:textId="77777777" w:rsidR="00727191" w:rsidRPr="00727191" w:rsidRDefault="00727191" w:rsidP="00727191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61B34CB5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15F0FEF" w14:textId="787A7E07" w:rsidR="008A3681" w:rsidRDefault="008A3681" w:rsidP="00727191">
      <w:pPr>
        <w:rPr>
          <w:sz w:val="22"/>
          <w:szCs w:val="22"/>
          <w:lang w:val="pt-PT"/>
        </w:rPr>
      </w:pPr>
    </w:p>
    <w:p w14:paraId="3D3A1669" w14:textId="36E640E2" w:rsidR="00727191" w:rsidRDefault="003C0AB2" w:rsidP="003C0AB2">
      <w:pPr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>A ordem de complexidade deste algoritmo é liner, O(n).</w:t>
      </w:r>
    </w:p>
    <w:p w14:paraId="3A53E7E8" w14:textId="77777777" w:rsidR="003C0AB2" w:rsidRPr="003C0AB2" w:rsidRDefault="003C0AB2" w:rsidP="003C0AB2">
      <w:pPr>
        <w:rPr>
          <w:color w:val="2F5496" w:themeColor="accent1" w:themeShade="BF"/>
          <w:sz w:val="22"/>
          <w:szCs w:val="22"/>
          <w:lang w:val="pt-PT"/>
        </w:rPr>
      </w:pPr>
    </w:p>
    <w:p w14:paraId="26F312CD" w14:textId="1AD514A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lastRenderedPageBreak/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3B024130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65344676" w14:textId="77777777" w:rsidR="003C0AB2" w:rsidRDefault="003C0AB2" w:rsidP="003C0AB2">
      <w:pPr>
        <w:pStyle w:val="PargrafodaLista"/>
        <w:rPr>
          <w:lang w:val="pt-PT"/>
        </w:rPr>
      </w:pPr>
    </w:p>
    <w:p w14:paraId="2719DF57" w14:textId="5CA839DB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 xml:space="preserve">Melhor caso: </w:t>
      </w:r>
      <w:proofErr w:type="gramStart"/>
      <w:r w:rsidRPr="003C0AB2">
        <w:rPr>
          <w:color w:val="2F5496" w:themeColor="accent1" w:themeShade="BF"/>
          <w:sz w:val="22"/>
          <w:szCs w:val="22"/>
          <w:lang w:val="pt-PT"/>
        </w:rPr>
        <w:t>B(</w:t>
      </w:r>
      <w:proofErr w:type="gramEnd"/>
      <w:r w:rsidRPr="003C0AB2">
        <w:rPr>
          <w:color w:val="2F5496" w:themeColor="accent1" w:themeShade="BF"/>
          <w:sz w:val="22"/>
          <w:szCs w:val="22"/>
          <w:lang w:val="pt-PT"/>
        </w:rPr>
        <w:t>10) = 1</w:t>
      </w:r>
    </w:p>
    <w:p w14:paraId="2699D12B" w14:textId="77777777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75FA19D0" w14:textId="1B4A13CF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 xml:space="preserve">Pior caso: </w:t>
      </w:r>
      <w:proofErr w:type="gramStart"/>
      <w:r w:rsidRPr="003C0AB2">
        <w:rPr>
          <w:color w:val="2F5496" w:themeColor="accent1" w:themeShade="BF"/>
          <w:sz w:val="22"/>
          <w:szCs w:val="22"/>
          <w:lang w:val="pt-PT"/>
        </w:rPr>
        <w:t>W(</w:t>
      </w:r>
      <w:proofErr w:type="gramEnd"/>
      <w:r w:rsidRPr="003C0AB2">
        <w:rPr>
          <w:color w:val="2F5496" w:themeColor="accent1" w:themeShade="BF"/>
          <w:sz w:val="22"/>
          <w:szCs w:val="22"/>
          <w:lang w:val="pt-PT"/>
        </w:rPr>
        <w:t>10) = n-1 = 10-1 = 9</w:t>
      </w:r>
    </w:p>
    <w:p w14:paraId="16BD2D70" w14:textId="77777777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608B9086" w14:textId="5DDBE5EA" w:rsid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 xml:space="preserve">Caso médio: </w:t>
      </w:r>
      <w:proofErr w:type="gramStart"/>
      <w:r w:rsidRPr="003C0AB2">
        <w:rPr>
          <w:color w:val="2F5496" w:themeColor="accent1" w:themeShade="BF"/>
          <w:sz w:val="22"/>
          <w:szCs w:val="22"/>
          <w:lang w:val="pt-PT"/>
        </w:rPr>
        <w:t>A(</w:t>
      </w:r>
      <w:proofErr w:type="gramEnd"/>
      <w:r w:rsidRPr="003C0AB2">
        <w:rPr>
          <w:color w:val="2F5496" w:themeColor="accent1" w:themeShade="BF"/>
          <w:sz w:val="22"/>
          <w:szCs w:val="22"/>
          <w:lang w:val="pt-PT"/>
        </w:rPr>
        <w:t>10) =</w:t>
      </w:r>
      <w:r>
        <w:rPr>
          <w:color w:val="2F5496" w:themeColor="accent1" w:themeShade="BF"/>
          <w:sz w:val="22"/>
          <w:szCs w:val="22"/>
          <w:lang w:val="pt-PT"/>
        </w:rPr>
        <w:t xml:space="preserve"> </w:t>
      </w:r>
      <w:r>
        <w:rPr>
          <w:color w:val="2F5496" w:themeColor="accent1" w:themeShade="BF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5</w:t>
      </w:r>
    </w:p>
    <w:p w14:paraId="22C1A17F" w14:textId="795D4FE9" w:rsid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</w:p>
    <w:p w14:paraId="500B8B7A" w14:textId="5F00BE83" w:rsidR="003C0AB2" w:rsidRDefault="003C0AB2" w:rsidP="003C0AB2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proofErr w:type="spellStart"/>
      <w:r>
        <w:rPr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color w:val="2F5496" w:themeColor="accent1" w:themeShade="BF"/>
          <w:sz w:val="22"/>
          <w:szCs w:val="22"/>
        </w:rPr>
        <w:t xml:space="preserve">, as </w:t>
      </w:r>
      <w:proofErr w:type="spellStart"/>
      <w:r>
        <w:rPr>
          <w:color w:val="2F5496" w:themeColor="accent1" w:themeShade="BF"/>
          <w:sz w:val="22"/>
          <w:szCs w:val="22"/>
        </w:rPr>
        <w:t>sequências</w:t>
      </w:r>
      <w:proofErr w:type="spellEnd"/>
      <w:r>
        <w:rPr>
          <w:color w:val="2F5496" w:themeColor="accent1" w:themeShade="BF"/>
          <w:sz w:val="22"/>
          <w:szCs w:val="22"/>
        </w:rPr>
        <w:t xml:space="preserve"> que </w:t>
      </w:r>
      <w:proofErr w:type="spellStart"/>
      <w:r>
        <w:rPr>
          <w:color w:val="2F5496" w:themeColor="accent1" w:themeShade="BF"/>
          <w:sz w:val="22"/>
          <w:szCs w:val="22"/>
        </w:rPr>
        <w:t>correspondiam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ao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pior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caso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eram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2, 3, 4, 5, 6, 7, 8, 9, 9} e {1, 2, 3, 4, 5, 6, 7, 8, 9, 10}</w:t>
      </w:r>
      <w:r>
        <w:rPr>
          <w:color w:val="2F5496" w:themeColor="accent1" w:themeShade="BF"/>
          <w:sz w:val="22"/>
          <w:szCs w:val="22"/>
          <w:lang w:val="pt-PT"/>
        </w:rPr>
        <w:t>, o número de operações era 9, tal como o valor calculado.</w:t>
      </w:r>
    </w:p>
    <w:p w14:paraId="3A999F2D" w14:textId="101F71D9" w:rsidR="003C0AB2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  <w:lang w:val="pt-PT"/>
        </w:rPr>
        <w:t xml:space="preserve">A sequência que correspondia ao melhor caso era </w:t>
      </w: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3, 4, 5, 5, 6, 7, 7, 8, 9}</w:t>
      </w:r>
      <w:r>
        <w:rPr>
          <w:rFonts w:eastAsia="Garamond" w:cs="Garamond"/>
          <w:color w:val="2F5496" w:themeColor="accent1" w:themeShade="BF"/>
          <w:sz w:val="22"/>
          <w:szCs w:val="22"/>
        </w:rPr>
        <w:t xml:space="preserve">, </w:t>
      </w:r>
      <w:proofErr w:type="gramStart"/>
      <w:r>
        <w:rPr>
          <w:rFonts w:eastAsia="Garamond" w:cs="Garamond"/>
          <w:color w:val="2F5496" w:themeColor="accent1" w:themeShade="BF"/>
          <w:sz w:val="22"/>
          <w:szCs w:val="22"/>
        </w:rPr>
        <w:t>B(</w:t>
      </w:r>
      <w:proofErr w:type="gram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10) = 1, e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foi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esse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resultado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obtido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>.</w:t>
      </w:r>
    </w:p>
    <w:p w14:paraId="519181D5" w14:textId="619D0E49" w:rsidR="00A10F3A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>
        <w:rPr>
          <w:rFonts w:eastAsia="Garamond" w:cs="Garamond"/>
          <w:color w:val="2F5496" w:themeColor="accent1" w:themeShade="BF"/>
          <w:sz w:val="22"/>
          <w:szCs w:val="22"/>
        </w:rPr>
        <w:t xml:space="preserve">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caso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médio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será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aproximadamente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5, tanto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como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obtendo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pela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expressão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>.</w:t>
      </w:r>
    </w:p>
    <w:p w14:paraId="613A01ED" w14:textId="77777777" w:rsidR="003C0AB2" w:rsidRPr="003C0AB2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</w:p>
    <w:p w14:paraId="76E4EFFB" w14:textId="0968C129" w:rsidR="008A3681" w:rsidRDefault="008A3681" w:rsidP="003C0AB2">
      <w:pPr>
        <w:pStyle w:val="TtulodoCaptulo"/>
        <w:spacing w:before="120"/>
      </w:pPr>
      <w:r w:rsidRPr="00D74D88">
        <w:t>Apresentação do Algoritmo</w:t>
      </w:r>
    </w:p>
    <w:p w14:paraId="0C3006ED" w14:textId="562EA151" w:rsidR="00974EB2" w:rsidRDefault="00974EB2" w:rsidP="058F2AB4">
      <w:pPr>
        <w:pStyle w:val="TtulodoCaptulo"/>
        <w:rPr>
          <w:bCs/>
          <w:color w:val="2F5496" w:themeColor="accent1" w:themeShade="BF"/>
        </w:rPr>
      </w:pPr>
    </w:p>
    <w:p w14:paraId="7F4590F3" w14:textId="1BA163D6" w:rsidR="00A10F3A" w:rsidRDefault="30F224F8" w:rsidP="058F2AB4">
      <w:pPr>
        <w:spacing w:line="285" w:lineRule="exact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proofErr w:type="gramStart"/>
      <w:r w:rsidRPr="19897AA9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r w:rsidR="124FA62A"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="4FB928DC"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isValid</w:t>
      </w:r>
      <w:proofErr w:type="spellEnd"/>
      <w:proofErr w:type="gramEnd"/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spellStart"/>
      <w:r w:rsidRPr="19897AA9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r w:rsidR="03276500"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* </w:t>
      </w:r>
      <w:proofErr w:type="spellStart"/>
      <w:r w:rsidR="03276500"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</w:t>
      </w:r>
      <w:r w:rsidRPr="19897AA9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rr</w:t>
      </w:r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,</w:t>
      </w:r>
      <w:r w:rsidRPr="19897AA9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r w:rsidRPr="19897AA9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n</w:t>
      </w:r>
      <w:r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){</w:t>
      </w:r>
    </w:p>
    <w:p w14:paraId="643543D4" w14:textId="70D9DC6C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assert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 &gt; 1);</w:t>
      </w:r>
    </w:p>
    <w:p w14:paraId="40877E07" w14:textId="3BB8D732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i;</w:t>
      </w:r>
    </w:p>
    <w:p w14:paraId="00B66493" w14:textId="65B2D280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count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5DD9D35A" w14:textId="01D14692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ncomp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1E46B7DD" w14:textId="0D4C12B7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res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20747721" w14:textId="4A340FD8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f</w:t>
      </w:r>
      <w:r w:rsidR="5F385CEC"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or</w:t>
      </w: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i = 0; i &lt; n-1; i++){</w:t>
      </w:r>
    </w:p>
    <w:p w14:paraId="4D81D390" w14:textId="6CBA1392" w:rsidR="00A10F3A" w:rsidRDefault="30F224F8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ncomp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++;</w:t>
      </w:r>
    </w:p>
    <w:p w14:paraId="3B99C73E" w14:textId="4FED6763" w:rsidR="00A10F3A" w:rsidRDefault="30F224F8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if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arr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[i+</w:t>
      </w:r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1]-</w:t>
      </w:r>
      <w:proofErr w:type="spellStart"/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arr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[i] </w:t>
      </w:r>
      <w:r w:rsidR="2188E5AA"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!</w:t>
      </w: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= 1){</w:t>
      </w:r>
    </w:p>
    <w:p w14:paraId="1CD0D0B7" w14:textId="5A07C4F2" w:rsidR="00A10F3A" w:rsidRDefault="4F94EC75" w:rsidP="058F2AB4">
      <w:pPr>
        <w:spacing w:line="285" w:lineRule="exact"/>
        <w:ind w:left="1440" w:firstLine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return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0;</w:t>
      </w:r>
    </w:p>
    <w:p w14:paraId="736291BA" w14:textId="4DEE71F0" w:rsidR="00A10F3A" w:rsidRDefault="4F94EC75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}</w:t>
      </w:r>
    </w:p>
    <w:p w14:paraId="5DE52380" w14:textId="548586E0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}</w:t>
      </w:r>
    </w:p>
    <w:p w14:paraId="7D5A4BAF" w14:textId="1FE98EE5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return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1;</w:t>
      </w:r>
    </w:p>
    <w:p w14:paraId="7AF382F2" w14:textId="12C6F021" w:rsidR="00A10F3A" w:rsidRPr="003C0AB2" w:rsidRDefault="1D61569A" w:rsidP="003C0AB2">
      <w:pPr>
        <w:spacing w:line="285" w:lineRule="exact"/>
        <w:rPr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b/>
          <w:bCs/>
          <w:color w:val="2F5496" w:themeColor="accent1" w:themeShade="BF"/>
          <w:sz w:val="21"/>
          <w:szCs w:val="21"/>
          <w:lang w:val="pt-PT"/>
        </w:rPr>
        <w:t>}</w:t>
      </w:r>
    </w:p>
    <w:p w14:paraId="1B11AD06" w14:textId="10277E0C" w:rsidR="00A10F3A" w:rsidRDefault="00A10F3A" w:rsidP="00784094">
      <w:pPr>
        <w:pStyle w:val="TtulodoCaptulo"/>
      </w:pPr>
    </w:p>
    <w:p w14:paraId="47D75DF4" w14:textId="086154B3" w:rsidR="008A3681" w:rsidRPr="00D74D88" w:rsidRDefault="008A3681" w:rsidP="00784094">
      <w:pPr>
        <w:pStyle w:val="TtulodoCaptulo"/>
      </w:pPr>
      <w:r>
        <w:t>Análise Formal do Algoritmo</w:t>
      </w:r>
    </w:p>
    <w:p w14:paraId="4296C57A" w14:textId="1CAC3D26" w:rsidR="058F2AB4" w:rsidRDefault="058F2AB4" w:rsidP="058F2AB4">
      <w:pPr>
        <w:pStyle w:val="TtulodoCaptulo"/>
      </w:pPr>
    </w:p>
    <w:p w14:paraId="2C3C3787" w14:textId="114C4DFE" w:rsidR="008A3681" w:rsidRDefault="008A3681" w:rsidP="00974EB2">
      <w:pPr>
        <w:pStyle w:val="TtulodoCaptulo"/>
        <w:jc w:val="left"/>
      </w:pPr>
      <w:bookmarkStart w:id="0" w:name="_Hlk35944902"/>
      <w:r>
        <w:t>Melhor Caso - B(</w:t>
      </w:r>
      <w:r w:rsidR="00F742D8">
        <w:t>n</w:t>
      </w:r>
      <w:r>
        <w:t>) =</w:t>
      </w:r>
      <w:r w:rsidRPr="058F2AB4">
        <w:rPr>
          <w:color w:val="2F5496" w:themeColor="accent1" w:themeShade="BF"/>
        </w:rPr>
        <w:t xml:space="preserve"> </w:t>
      </w:r>
      <w:r w:rsidR="387EDABC" w:rsidRPr="058F2AB4">
        <w:rPr>
          <w:color w:val="2F5496" w:themeColor="accent1" w:themeShade="BF"/>
        </w:rPr>
        <w:t>1</w:t>
      </w:r>
    </w:p>
    <w:p w14:paraId="1D2B0060" w14:textId="3D72B9D4" w:rsidR="008A3681" w:rsidRDefault="008A3681" w:rsidP="00974EB2">
      <w:pPr>
        <w:pStyle w:val="TtulodoCaptulo"/>
        <w:jc w:val="left"/>
      </w:pPr>
    </w:p>
    <w:p w14:paraId="754FD354" w14:textId="77777777" w:rsidR="003D07C6" w:rsidRDefault="003D07C6" w:rsidP="00974EB2">
      <w:pPr>
        <w:pStyle w:val="TtulodoCaptulo"/>
        <w:jc w:val="left"/>
      </w:pPr>
    </w:p>
    <w:p w14:paraId="15BA1D8C" w14:textId="24473DCF" w:rsidR="008A3681" w:rsidRDefault="008A3681" w:rsidP="00974EB2">
      <w:pPr>
        <w:pStyle w:val="TtulodoCaptulo"/>
        <w:jc w:val="left"/>
      </w:pPr>
      <w:r>
        <w:t>Pior Caso - W(</w:t>
      </w:r>
      <w:r w:rsidR="00F742D8">
        <w:t>n</w:t>
      </w:r>
      <w:r>
        <w:t xml:space="preserve">) = </w:t>
      </w:r>
      <w:r w:rsidR="132F5F62" w:rsidRPr="058F2AB4">
        <w:rPr>
          <w:color w:val="2F5496" w:themeColor="accent1" w:themeShade="BF"/>
        </w:rPr>
        <w:t>N-1</w:t>
      </w:r>
    </w:p>
    <w:p w14:paraId="1A33C4E5" w14:textId="4F154B19" w:rsidR="00D518FD" w:rsidRDefault="00D518FD" w:rsidP="00974EB2">
      <w:pPr>
        <w:pStyle w:val="TtulodoCaptulo"/>
        <w:jc w:val="left"/>
      </w:pPr>
    </w:p>
    <w:p w14:paraId="64460D89" w14:textId="06E04D13" w:rsidR="058F2AB4" w:rsidRPr="00727191" w:rsidRDefault="008A3681" w:rsidP="0F76636C">
      <w:pPr>
        <w:pStyle w:val="TtulodoCaptulo"/>
        <w:jc w:val="left"/>
        <w:rPr>
          <w:color w:val="2F5496" w:themeColor="accent1" w:themeShade="BF"/>
          <w:sz w:val="22"/>
          <w:szCs w:val="22"/>
        </w:rPr>
      </w:pPr>
      <w:r>
        <w:t>Caso Médio - A(</w:t>
      </w:r>
      <w:r w:rsidR="00F742D8">
        <w:t>n</w:t>
      </w:r>
      <w:r>
        <w:t>) =</w:t>
      </w:r>
      <w:bookmarkEnd w:id="0"/>
      <w:r w:rsidR="1048F136"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∙[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 xml:space="preserve">i+(N-1)]= 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∙[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∙N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+(N-1)]=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-N+2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</m:e>
        </m:nary>
      </m:oMath>
    </w:p>
    <w:p w14:paraId="5A2300E5" w14:textId="77777777" w:rsidR="00D518FD" w:rsidRDefault="00D518FD" w:rsidP="00974EB2">
      <w:pPr>
        <w:pStyle w:val="TtulodoCaptulo"/>
        <w:jc w:val="left"/>
      </w:pPr>
    </w:p>
    <w:p w14:paraId="1963B431" w14:textId="77777777" w:rsidR="00D518FD" w:rsidRDefault="00D518FD" w:rsidP="00974EB2">
      <w:pPr>
        <w:pStyle w:val="TtulodoCaptulo"/>
        <w:jc w:val="left"/>
      </w:pPr>
    </w:p>
    <w:p w14:paraId="05120ED4" w14:textId="0BE633F3" w:rsidR="008A3681" w:rsidRPr="000A417D" w:rsidRDefault="008A3681" w:rsidP="00784094">
      <w:pPr>
        <w:pStyle w:val="TtulodoCaptulo"/>
      </w:pPr>
      <w:r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 xml:space="preserve">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</w:t>
      </w:r>
      <w:proofErr w:type="spellStart"/>
      <w:r w:rsidR="008A3681">
        <w:rPr>
          <w:lang w:val="pt-PT"/>
        </w:rPr>
        <w:t>pré-ordenação</w:t>
      </w:r>
      <w:proofErr w:type="spellEnd"/>
      <w:r w:rsidR="008A3681">
        <w:rPr>
          <w:lang w:val="pt-PT"/>
        </w:rPr>
        <w:t xml:space="preserve">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 xml:space="preserve">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>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 xml:space="preserve">Por exemplo, a sequência </w:t>
      </w:r>
      <w:proofErr w:type="gramStart"/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>1</w:t>
      </w:r>
      <w:proofErr w:type="gramEnd"/>
      <w:r w:rsidR="00D9588C" w:rsidRPr="00E40BE7">
        <w:rPr>
          <w:lang w:val="pt-PT"/>
        </w:rPr>
        <w:t xml:space="preserve">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 xml:space="preserve">Mas,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proofErr w:type="spellStart"/>
      <w:r w:rsidRPr="00E20E88">
        <w:rPr>
          <w:i/>
          <w:lang w:val="pt-PT"/>
        </w:rPr>
        <w:t>void</w:t>
      </w:r>
      <w:proofErr w:type="spellEnd"/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29067ED9" w14:textId="21EEC080" w:rsidR="007F0DF3" w:rsidRPr="007F0DF3" w:rsidRDefault="008A3681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96E9B4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3586" w:type="dxa"/>
        <w:tblLook w:val="04A0" w:firstRow="1" w:lastRow="0" w:firstColumn="1" w:lastColumn="0" w:noHBand="0" w:noVBand="1"/>
      </w:tblPr>
      <w:tblGrid>
        <w:gridCol w:w="78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A10F3A" w14:paraId="63217054" w14:textId="77777777" w:rsidTr="19897AA9">
        <w:tc>
          <w:tcPr>
            <w:tcW w:w="962" w:type="dxa"/>
          </w:tcPr>
          <w:p w14:paraId="228E73DF" w14:textId="35125568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09" w:type="dxa"/>
          </w:tcPr>
          <w:p w14:paraId="4DFFEFFA" w14:textId="785B8C6E" w:rsidR="00A10F3A" w:rsidRDefault="7D2FF0F8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4" w:type="dxa"/>
          </w:tcPr>
          <w:p w14:paraId="6EA62BF9" w14:textId="3F66BF34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3" w:type="dxa"/>
          </w:tcPr>
          <w:p w14:paraId="77F1EDB5" w14:textId="0AD30420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4" w:type="dxa"/>
          </w:tcPr>
          <w:p w14:paraId="17393B82" w14:textId="68AF53F8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3" w:type="dxa"/>
          </w:tcPr>
          <w:p w14:paraId="09AC9C5B" w14:textId="6EABA1F7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36" w:type="dxa"/>
          </w:tcPr>
          <w:p w14:paraId="3DF71664" w14:textId="544D8551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36" w:type="dxa"/>
          </w:tcPr>
          <w:p w14:paraId="4B22D12B" w14:textId="6069FBAC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37" w:type="dxa"/>
          </w:tcPr>
          <w:p w14:paraId="11BF4C78" w14:textId="3B9F9D65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36" w:type="dxa"/>
          </w:tcPr>
          <w:p w14:paraId="72E55602" w14:textId="5C0A1883" w:rsidR="00A10F3A" w:rsidRDefault="67866034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36" w:type="dxa"/>
          </w:tcPr>
          <w:p w14:paraId="446462A7" w14:textId="39B0232E" w:rsidR="67866034" w:rsidRDefault="67866034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</w:tr>
      <w:tr w:rsidR="00A10F3A" w14:paraId="5450E593" w14:textId="77777777" w:rsidTr="19897AA9">
        <w:tc>
          <w:tcPr>
            <w:tcW w:w="962" w:type="dxa"/>
          </w:tcPr>
          <w:p w14:paraId="14DF2C0C" w14:textId="23735DD1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09" w:type="dxa"/>
          </w:tcPr>
          <w:p w14:paraId="50A9808E" w14:textId="024A68A6" w:rsidR="00A10F3A" w:rsidRDefault="70A86833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4" w:type="dxa"/>
          </w:tcPr>
          <w:p w14:paraId="11B5AA45" w14:textId="59B3B3D7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83" w:type="dxa"/>
          </w:tcPr>
          <w:p w14:paraId="0151D503" w14:textId="28835E14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84" w:type="dxa"/>
          </w:tcPr>
          <w:p w14:paraId="3B65938E" w14:textId="2CAF20BB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83" w:type="dxa"/>
          </w:tcPr>
          <w:p w14:paraId="42DA82A8" w14:textId="4C489F91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36" w:type="dxa"/>
          </w:tcPr>
          <w:p w14:paraId="53D344B1" w14:textId="3C7638B9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36" w:type="dxa"/>
          </w:tcPr>
          <w:p w14:paraId="6AFF1616" w14:textId="77777777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37" w:type="dxa"/>
          </w:tcPr>
          <w:p w14:paraId="56FF3763" w14:textId="77777777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36" w:type="dxa"/>
          </w:tcPr>
          <w:p w14:paraId="17FCB24D" w14:textId="77777777" w:rsidR="00A10F3A" w:rsidRDefault="00A10F3A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</w:p>
        </w:tc>
        <w:tc>
          <w:tcPr>
            <w:tcW w:w="236" w:type="dxa"/>
          </w:tcPr>
          <w:p w14:paraId="0549C3E8" w14:textId="7BB53B67" w:rsidR="19897AA9" w:rsidRDefault="19897AA9" w:rsidP="19897AA9">
            <w:pPr>
              <w:jc w:val="center"/>
              <w:rPr>
                <w:lang w:val="pt-PT"/>
              </w:rPr>
            </w:pP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993"/>
      </w:tblGrid>
      <w:tr w:rsidR="00A10F3A" w14:paraId="2ED4FE9D" w14:textId="77777777" w:rsidTr="19897AA9">
        <w:tc>
          <w:tcPr>
            <w:tcW w:w="2551" w:type="dxa"/>
          </w:tcPr>
          <w:p w14:paraId="73419E86" w14:textId="08EEEDFF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993" w:type="dxa"/>
          </w:tcPr>
          <w:p w14:paraId="376B6A2D" w14:textId="4E973205" w:rsidR="00A10F3A" w:rsidRDefault="6A1A9F61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9</w:t>
            </w:r>
          </w:p>
        </w:tc>
      </w:tr>
      <w:tr w:rsidR="00A10F3A" w14:paraId="54A8F3EB" w14:textId="77777777" w:rsidTr="19897AA9">
        <w:tc>
          <w:tcPr>
            <w:tcW w:w="2551" w:type="dxa"/>
          </w:tcPr>
          <w:p w14:paraId="3C38A4B4" w14:textId="3E5F6E8C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993" w:type="dxa"/>
          </w:tcPr>
          <w:p w14:paraId="641354CC" w14:textId="175F77B8" w:rsidR="00A10F3A" w:rsidRDefault="7E8539EE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36</w:t>
            </w:r>
          </w:p>
        </w:tc>
      </w:tr>
    </w:tbl>
    <w:p w14:paraId="0744A65B" w14:textId="3B84E11F" w:rsidR="008A3681" w:rsidRDefault="008A3681" w:rsidP="008A3681">
      <w:pPr>
        <w:tabs>
          <w:tab w:val="left" w:pos="284"/>
        </w:tabs>
        <w:jc w:val="center"/>
      </w:pP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56AD95A" w14:textId="72F80979" w:rsidR="008A3681" w:rsidRDefault="008A3681" w:rsidP="008A3681">
      <w:pPr>
        <w:tabs>
          <w:tab w:val="left" w:pos="284"/>
        </w:tabs>
        <w:rPr>
          <w:lang w:val="pt-PT"/>
        </w:rPr>
      </w:pPr>
      <w:r w:rsidRPr="19897AA9">
        <w:rPr>
          <w:lang w:val="pt-PT"/>
        </w:rPr>
        <w:t>Justifique a sua resposta</w:t>
      </w:r>
      <w:r w:rsidR="00A3707D" w:rsidRPr="19897AA9">
        <w:rPr>
          <w:lang w:val="pt-PT"/>
        </w:rPr>
        <w:t>:</w:t>
      </w:r>
      <w:r w:rsidRPr="19897AA9">
        <w:rPr>
          <w:lang w:val="pt-PT"/>
        </w:rPr>
        <w:t xml:space="preserve"> </w:t>
      </w:r>
      <w:r w:rsidR="00A1EF3E" w:rsidRPr="19897AA9">
        <w:rPr>
          <w:lang w:val="pt-PT"/>
        </w:rPr>
        <w:t xml:space="preserve"> </w:t>
      </w:r>
      <w:r w:rsidR="5E4E0C8F" w:rsidRPr="19897AA9">
        <w:rPr>
          <w:color w:val="2F5496" w:themeColor="accent1" w:themeShade="BF"/>
          <w:lang w:val="pt-PT"/>
        </w:rPr>
        <w:t xml:space="preserve">O </w:t>
      </w:r>
      <w:proofErr w:type="spellStart"/>
      <w:r w:rsidR="5E4E0C8F" w:rsidRPr="19897AA9">
        <w:rPr>
          <w:color w:val="2F5496" w:themeColor="accent1" w:themeShade="BF"/>
          <w:lang w:val="pt-PT"/>
        </w:rPr>
        <w:t>array</w:t>
      </w:r>
      <w:proofErr w:type="spellEnd"/>
      <w:r w:rsidR="5E4E0C8F" w:rsidRPr="19897AA9">
        <w:rPr>
          <w:color w:val="2F5496" w:themeColor="accent1" w:themeShade="BF"/>
          <w:lang w:val="pt-PT"/>
        </w:rPr>
        <w:t xml:space="preserve"> inicial tem todos os elementos iguais, o algoritmo compara</w:t>
      </w:r>
      <w:r w:rsidR="44C84DBF" w:rsidRPr="19897AA9">
        <w:rPr>
          <w:color w:val="2F5496" w:themeColor="accent1" w:themeShade="BF"/>
          <w:lang w:val="pt-PT"/>
        </w:rPr>
        <w:t xml:space="preserve"> dois elementos e remove um deles, faz deslocamento, o </w:t>
      </w:r>
      <w:proofErr w:type="spellStart"/>
      <w:r w:rsidR="44C84DBF" w:rsidRPr="19897AA9">
        <w:rPr>
          <w:color w:val="2F5496" w:themeColor="accent1" w:themeShade="BF"/>
          <w:lang w:val="pt-PT"/>
        </w:rPr>
        <w:t>array</w:t>
      </w:r>
      <w:proofErr w:type="spellEnd"/>
      <w:r w:rsidR="44C84DBF" w:rsidRPr="19897AA9">
        <w:rPr>
          <w:color w:val="2F5496" w:themeColor="accent1" w:themeShade="BF"/>
          <w:lang w:val="pt-PT"/>
        </w:rPr>
        <w:t xml:space="preserve"> diminui o tamanho, tornando o número de comparações mais pequeno.</w:t>
      </w:r>
    </w:p>
    <w:p w14:paraId="37B7B01C" w14:textId="75E6EC91" w:rsidR="19897AA9" w:rsidRDefault="19897AA9" w:rsidP="19897AA9">
      <w:pPr>
        <w:rPr>
          <w:lang w:val="pt-PT"/>
        </w:rPr>
      </w:pPr>
    </w:p>
    <w:p w14:paraId="1F21441D" w14:textId="0C6CC535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43D64876" w14:textId="77777777" w:rsidR="00A10F3A" w:rsidRDefault="00A10F3A" w:rsidP="00A10F3A">
      <w:pPr>
        <w:tabs>
          <w:tab w:val="left" w:pos="284"/>
        </w:tabs>
        <w:ind w:left="284"/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3725" w:type="dxa"/>
        <w:tblLook w:val="04A0" w:firstRow="1" w:lastRow="0" w:firstColumn="1" w:lastColumn="0" w:noHBand="0" w:noVBand="1"/>
      </w:tblPr>
      <w:tblGrid>
        <w:gridCol w:w="78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41"/>
      </w:tblGrid>
      <w:tr w:rsidR="00A10F3A" w14:paraId="65E716C3" w14:textId="77777777" w:rsidTr="19897AA9">
        <w:tc>
          <w:tcPr>
            <w:tcW w:w="962" w:type="dxa"/>
          </w:tcPr>
          <w:p w14:paraId="16916EE5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09" w:type="dxa"/>
          </w:tcPr>
          <w:p w14:paraId="6457F8DE" w14:textId="00EDA77B" w:rsidR="00A10F3A" w:rsidRDefault="777DC741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4" w:type="dxa"/>
          </w:tcPr>
          <w:p w14:paraId="1DF346E6" w14:textId="52B105C6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2</w:t>
            </w:r>
          </w:p>
        </w:tc>
        <w:tc>
          <w:tcPr>
            <w:tcW w:w="283" w:type="dxa"/>
          </w:tcPr>
          <w:p w14:paraId="18F3AEC3" w14:textId="42362429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3</w:t>
            </w:r>
          </w:p>
        </w:tc>
        <w:tc>
          <w:tcPr>
            <w:tcW w:w="284" w:type="dxa"/>
          </w:tcPr>
          <w:p w14:paraId="57843413" w14:textId="438B9591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4</w:t>
            </w:r>
          </w:p>
        </w:tc>
        <w:tc>
          <w:tcPr>
            <w:tcW w:w="283" w:type="dxa"/>
          </w:tcPr>
          <w:p w14:paraId="05CE9074" w14:textId="33782077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5</w:t>
            </w:r>
          </w:p>
        </w:tc>
        <w:tc>
          <w:tcPr>
            <w:tcW w:w="236" w:type="dxa"/>
          </w:tcPr>
          <w:p w14:paraId="6088538F" w14:textId="31C14554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6</w:t>
            </w:r>
          </w:p>
        </w:tc>
        <w:tc>
          <w:tcPr>
            <w:tcW w:w="236" w:type="dxa"/>
          </w:tcPr>
          <w:p w14:paraId="68FA6F3C" w14:textId="5F2F0E50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7</w:t>
            </w:r>
          </w:p>
        </w:tc>
        <w:tc>
          <w:tcPr>
            <w:tcW w:w="237" w:type="dxa"/>
          </w:tcPr>
          <w:p w14:paraId="6A8A4C47" w14:textId="51437778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8</w:t>
            </w:r>
          </w:p>
        </w:tc>
        <w:tc>
          <w:tcPr>
            <w:tcW w:w="236" w:type="dxa"/>
          </w:tcPr>
          <w:p w14:paraId="569D26D1" w14:textId="44CE2DEE" w:rsidR="00A10F3A" w:rsidRDefault="147BD8D5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9</w:t>
            </w:r>
          </w:p>
        </w:tc>
        <w:tc>
          <w:tcPr>
            <w:tcW w:w="375" w:type="dxa"/>
          </w:tcPr>
          <w:p w14:paraId="77BD336D" w14:textId="1A9EDC86" w:rsidR="147BD8D5" w:rsidRDefault="147BD8D5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10</w:t>
            </w:r>
          </w:p>
        </w:tc>
      </w:tr>
      <w:tr w:rsidR="00A10F3A" w14:paraId="1404E677" w14:textId="77777777" w:rsidTr="19897AA9">
        <w:tc>
          <w:tcPr>
            <w:tcW w:w="962" w:type="dxa"/>
          </w:tcPr>
          <w:p w14:paraId="6D6113D3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09" w:type="dxa"/>
          </w:tcPr>
          <w:p w14:paraId="0F709E86" w14:textId="00EDA77B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</w:t>
            </w:r>
          </w:p>
        </w:tc>
        <w:tc>
          <w:tcPr>
            <w:tcW w:w="284" w:type="dxa"/>
          </w:tcPr>
          <w:p w14:paraId="7BE23B0C" w14:textId="52B105C6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2</w:t>
            </w:r>
          </w:p>
        </w:tc>
        <w:tc>
          <w:tcPr>
            <w:tcW w:w="283" w:type="dxa"/>
          </w:tcPr>
          <w:p w14:paraId="4B603A63" w14:textId="42362429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3</w:t>
            </w:r>
          </w:p>
        </w:tc>
        <w:tc>
          <w:tcPr>
            <w:tcW w:w="284" w:type="dxa"/>
          </w:tcPr>
          <w:p w14:paraId="32B3CA67" w14:textId="438B9591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4</w:t>
            </w:r>
          </w:p>
        </w:tc>
        <w:tc>
          <w:tcPr>
            <w:tcW w:w="283" w:type="dxa"/>
          </w:tcPr>
          <w:p w14:paraId="6C1B682B" w14:textId="33782077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5</w:t>
            </w:r>
          </w:p>
        </w:tc>
        <w:tc>
          <w:tcPr>
            <w:tcW w:w="236" w:type="dxa"/>
          </w:tcPr>
          <w:p w14:paraId="1E0F9787" w14:textId="31C14554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6</w:t>
            </w:r>
          </w:p>
        </w:tc>
        <w:tc>
          <w:tcPr>
            <w:tcW w:w="236" w:type="dxa"/>
          </w:tcPr>
          <w:p w14:paraId="0CF2CAD4" w14:textId="5F2F0E50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7</w:t>
            </w:r>
          </w:p>
        </w:tc>
        <w:tc>
          <w:tcPr>
            <w:tcW w:w="237" w:type="dxa"/>
          </w:tcPr>
          <w:p w14:paraId="62D6F4D4" w14:textId="51437778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8</w:t>
            </w:r>
          </w:p>
        </w:tc>
        <w:tc>
          <w:tcPr>
            <w:tcW w:w="236" w:type="dxa"/>
          </w:tcPr>
          <w:p w14:paraId="14DBA51B" w14:textId="44CE2DEE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9</w:t>
            </w:r>
          </w:p>
        </w:tc>
        <w:tc>
          <w:tcPr>
            <w:tcW w:w="375" w:type="dxa"/>
          </w:tcPr>
          <w:p w14:paraId="2F7530C1" w14:textId="1A9EDC86" w:rsidR="19897AA9" w:rsidRDefault="19897AA9" w:rsidP="19897AA9">
            <w:pPr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10</w:t>
            </w: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993"/>
      </w:tblGrid>
      <w:tr w:rsidR="00A10F3A" w14:paraId="7E386DA4" w14:textId="77777777" w:rsidTr="19897AA9">
        <w:tc>
          <w:tcPr>
            <w:tcW w:w="2551" w:type="dxa"/>
          </w:tcPr>
          <w:p w14:paraId="366BD512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993" w:type="dxa"/>
          </w:tcPr>
          <w:p w14:paraId="61D9DE77" w14:textId="1E8D2BA6" w:rsidR="00A10F3A" w:rsidRDefault="6CB800A7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45</w:t>
            </w:r>
          </w:p>
        </w:tc>
      </w:tr>
      <w:tr w:rsidR="00A10F3A" w14:paraId="7F5F7732" w14:textId="77777777" w:rsidTr="19897AA9">
        <w:tc>
          <w:tcPr>
            <w:tcW w:w="2551" w:type="dxa"/>
          </w:tcPr>
          <w:p w14:paraId="55D33ACB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993" w:type="dxa"/>
          </w:tcPr>
          <w:p w14:paraId="23834E4C" w14:textId="3223C26A" w:rsidR="00A10F3A" w:rsidRDefault="0E73BEF2" w:rsidP="19897AA9">
            <w:pPr>
              <w:tabs>
                <w:tab w:val="left" w:pos="284"/>
              </w:tabs>
              <w:jc w:val="center"/>
              <w:rPr>
                <w:color w:val="2F5496" w:themeColor="accent1" w:themeShade="BF"/>
                <w:lang w:val="pt-PT"/>
              </w:rPr>
            </w:pPr>
            <w:r w:rsidRPr="19897AA9">
              <w:rPr>
                <w:color w:val="2F5496" w:themeColor="accent1" w:themeShade="BF"/>
                <w:lang w:val="pt-PT"/>
              </w:rPr>
              <w:t>0</w:t>
            </w:r>
          </w:p>
        </w:tc>
      </w:tr>
    </w:tbl>
    <w:p w14:paraId="0EE8DDCB" w14:textId="77777777" w:rsidR="00A10F3A" w:rsidRDefault="00A10F3A" w:rsidP="00A10F3A">
      <w:pPr>
        <w:tabs>
          <w:tab w:val="left" w:pos="284"/>
        </w:tabs>
        <w:rPr>
          <w:lang w:val="pt-PT"/>
        </w:rPr>
      </w:pP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E6C7FDB" w14:textId="35F2F17A" w:rsidR="008A3681" w:rsidRPr="00BA51C3" w:rsidRDefault="008A3681" w:rsidP="19897AA9">
      <w:pPr>
        <w:tabs>
          <w:tab w:val="left" w:pos="284"/>
        </w:tabs>
        <w:rPr>
          <w:color w:val="2F5496" w:themeColor="accent1" w:themeShade="BF"/>
          <w:lang w:val="pt-PT"/>
        </w:rPr>
      </w:pPr>
      <w:r w:rsidRPr="19897AA9">
        <w:rPr>
          <w:lang w:val="pt-PT"/>
        </w:rPr>
        <w:t>Justifique a sua resposta</w:t>
      </w:r>
      <w:r w:rsidR="00A3707D" w:rsidRPr="19897AA9">
        <w:rPr>
          <w:lang w:val="pt-PT"/>
        </w:rPr>
        <w:t>:</w:t>
      </w:r>
      <w:r w:rsidRPr="19897AA9">
        <w:rPr>
          <w:lang w:val="pt-PT"/>
        </w:rPr>
        <w:t xml:space="preserve"> </w:t>
      </w:r>
      <w:r w:rsidR="6CEB9715" w:rsidRPr="19897AA9">
        <w:rPr>
          <w:lang w:val="pt-PT"/>
        </w:rPr>
        <w:t xml:space="preserve"> </w:t>
      </w:r>
      <w:r w:rsidR="6A246D29" w:rsidRPr="19897AA9">
        <w:rPr>
          <w:color w:val="2F5496" w:themeColor="accent1" w:themeShade="BF"/>
          <w:lang w:val="pt-PT"/>
        </w:rPr>
        <w:t xml:space="preserve">A sequência inicial tem todos os elementos diferentes, o algoritmo compara dois elementos e não remove, não faz deslocamento, não tornando o </w:t>
      </w:r>
      <w:proofErr w:type="spellStart"/>
      <w:r w:rsidR="6A246D29" w:rsidRPr="19897AA9">
        <w:rPr>
          <w:color w:val="2F5496" w:themeColor="accent1" w:themeShade="BF"/>
          <w:lang w:val="pt-PT"/>
        </w:rPr>
        <w:t>array</w:t>
      </w:r>
      <w:proofErr w:type="spellEnd"/>
      <w:r w:rsidR="6A246D29" w:rsidRPr="19897AA9">
        <w:rPr>
          <w:color w:val="2F5496" w:themeColor="accent1" w:themeShade="BF"/>
          <w:lang w:val="pt-PT"/>
        </w:rPr>
        <w:t xml:space="preserve"> menor, sendo assim o número de comparações </w:t>
      </w:r>
      <w:r w:rsidR="0FA54CF3" w:rsidRPr="19897AA9">
        <w:rPr>
          <w:color w:val="2F5496" w:themeColor="accent1" w:themeShade="BF"/>
          <w:lang w:val="pt-PT"/>
        </w:rPr>
        <w:t>será maior</w:t>
      </w:r>
      <w:r w:rsidR="6A246D29" w:rsidRPr="19897AA9">
        <w:rPr>
          <w:color w:val="2F5496" w:themeColor="accent1" w:themeShade="BF"/>
          <w:lang w:val="pt-PT"/>
        </w:rPr>
        <w:t>.</w:t>
      </w:r>
    </w:p>
    <w:p w14:paraId="142D3FB4" w14:textId="75616088" w:rsidR="008A3681" w:rsidRPr="00BA51C3" w:rsidRDefault="008A3681" w:rsidP="19897AA9">
      <w:pPr>
        <w:tabs>
          <w:tab w:val="left" w:pos="284"/>
        </w:tabs>
        <w:rPr>
          <w:lang w:val="pt-PT"/>
        </w:rPr>
      </w:pPr>
    </w:p>
    <w:p w14:paraId="16B1A1E5" w14:textId="7AD37C94" w:rsidR="008A3681" w:rsidRPr="00BA51C3" w:rsidRDefault="008A3681" w:rsidP="19897AA9">
      <w:pPr>
        <w:tabs>
          <w:tab w:val="left" w:pos="284"/>
        </w:tabs>
        <w:rPr>
          <w:lang w:val="pt-PT"/>
        </w:rPr>
      </w:pPr>
    </w:p>
    <w:p w14:paraId="2719E040" w14:textId="65928421" w:rsidR="008A3681" w:rsidRPr="00D5635F" w:rsidRDefault="008A3681" w:rsidP="00D5635F">
      <w:pPr>
        <w:tabs>
          <w:tab w:val="left" w:pos="284"/>
        </w:tabs>
        <w:rPr>
          <w:lang w:val="pt-PT"/>
        </w:rPr>
      </w:pPr>
      <w:r w:rsidRPr="19897AA9">
        <w:rPr>
          <w:lang w:val="pt-PT"/>
        </w:rPr>
        <w:t xml:space="preserve">Determine formalmente a ordem de complexidade do algoritmo nas situações do </w:t>
      </w:r>
      <w:r w:rsidRPr="19897AA9">
        <w:rPr>
          <w:b/>
          <w:bCs/>
          <w:lang w:val="pt-PT"/>
        </w:rPr>
        <w:t>melhor caso</w:t>
      </w:r>
      <w:r w:rsidRPr="19897AA9">
        <w:rPr>
          <w:lang w:val="pt-PT"/>
        </w:rPr>
        <w:t xml:space="preserve"> e do </w:t>
      </w:r>
      <w:r w:rsidRPr="19897AA9">
        <w:rPr>
          <w:b/>
          <w:bCs/>
          <w:lang w:val="pt-PT"/>
        </w:rPr>
        <w:t>pior caso</w:t>
      </w:r>
      <w:r w:rsidRPr="19897AA9">
        <w:rPr>
          <w:lang w:val="pt-PT"/>
        </w:rPr>
        <w:t xml:space="preserve">, considerando uma sequência </w:t>
      </w:r>
      <w:r w:rsidR="00A3707D" w:rsidRPr="19897AA9">
        <w:rPr>
          <w:lang w:val="pt-PT"/>
        </w:rPr>
        <w:t>de tamanho n</w:t>
      </w:r>
      <w:r w:rsidRPr="19897AA9">
        <w:rPr>
          <w:lang w:val="pt-PT"/>
        </w:rPr>
        <w:t xml:space="preserve">. Tenha em atenção que deve obter expressões matemáticas exatas e simplificadas. </w:t>
      </w:r>
      <w:r w:rsidRPr="19897AA9">
        <w:rPr>
          <w:b/>
          <w:bCs/>
          <w:u w:val="single"/>
          <w:lang w:val="pt-PT"/>
        </w:rPr>
        <w:t>Faça as análises no verso da folha</w:t>
      </w:r>
      <w:bookmarkStart w:id="1" w:name="_GoBack"/>
      <w:bookmarkEnd w:id="1"/>
      <w:r>
        <w:br w:type="page"/>
      </w:r>
      <w:r w:rsidRPr="00D74D88">
        <w:lastRenderedPageBreak/>
        <w:t>Apresentação do Algoritmo</w:t>
      </w:r>
    </w:p>
    <w:p w14:paraId="26BCBE2C" w14:textId="2CF8345E" w:rsidR="008A3681" w:rsidRDefault="008A3681" w:rsidP="00784094">
      <w:pPr>
        <w:pStyle w:val="TtulodoCaptulo"/>
        <w:rPr>
          <w:noProof/>
        </w:rPr>
      </w:pPr>
    </w:p>
    <w:p w14:paraId="48FDB2F2" w14:textId="77D0DE1E" w:rsidR="00A10F3A" w:rsidRDefault="00A10F3A" w:rsidP="00784094">
      <w:pPr>
        <w:pStyle w:val="TtulodoCaptulo"/>
        <w:rPr>
          <w:noProof/>
        </w:rPr>
      </w:pPr>
    </w:p>
    <w:p w14:paraId="55132D57" w14:textId="0D3C2174" w:rsidR="00A10F3A" w:rsidRDefault="00A10F3A" w:rsidP="19897AA9">
      <w:pPr>
        <w:pStyle w:val="TtulodoCaptulo"/>
        <w:rPr>
          <w:noProof/>
        </w:rPr>
      </w:pPr>
    </w:p>
    <w:p w14:paraId="424B77BD" w14:textId="01D31E08" w:rsidR="00A10F3A" w:rsidRDefault="63F0D080" w:rsidP="19897AA9">
      <w:pPr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i/>
          <w:iCs/>
          <w:noProof/>
          <w:color w:val="2F5496" w:themeColor="accent1" w:themeShade="BF"/>
          <w:sz w:val="22"/>
          <w:szCs w:val="22"/>
          <w:lang w:val="pt-PT"/>
        </w:rPr>
        <w:t>void</w:t>
      </w: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 xml:space="preserve"> </w:t>
      </w:r>
      <w:proofErr w:type="spellStart"/>
      <w:proofErr w:type="gramStart"/>
      <w:r w:rsidR="6F81CB2D" w:rsidRPr="19897AA9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removeDuplicates</w:t>
      </w:r>
      <w:proofErr w:type="spellEnd"/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(</w:t>
      </w:r>
      <w:proofErr w:type="gramEnd"/>
      <w:r w:rsidR="3809159B"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int* input,int* n</w:t>
      </w: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){</w:t>
      </w:r>
    </w:p>
    <w:p w14:paraId="01FCC540" w14:textId="1FC938C2" w:rsidR="00A10F3A" w:rsidRDefault="6E3EA3B8" w:rsidP="19897AA9">
      <w:pPr>
        <w:ind w:firstLine="720"/>
        <w:rPr>
          <w:b/>
          <w:bCs/>
          <w:color w:val="2F5496" w:themeColor="accent1" w:themeShade="BF"/>
          <w:sz w:val="22"/>
          <w:szCs w:val="22"/>
        </w:rPr>
      </w:pPr>
      <w:r w:rsidRPr="19897AA9">
        <w:rPr>
          <w:b/>
          <w:bCs/>
          <w:color w:val="2F5496" w:themeColor="accent1" w:themeShade="BF"/>
          <w:sz w:val="22"/>
          <w:szCs w:val="22"/>
        </w:rPr>
        <w:t xml:space="preserve">int </w:t>
      </w:r>
      <w:proofErr w:type="spellStart"/>
      <w:proofErr w:type="gramStart"/>
      <w:r w:rsidRPr="19897AA9">
        <w:rPr>
          <w:b/>
          <w:bCs/>
          <w:color w:val="2F5496" w:themeColor="accent1" w:themeShade="BF"/>
          <w:sz w:val="22"/>
          <w:szCs w:val="22"/>
        </w:rPr>
        <w:t>i,j</w:t>
      </w:r>
      <w:proofErr w:type="gramEnd"/>
      <w:r w:rsidRPr="19897AA9">
        <w:rPr>
          <w:b/>
          <w:bCs/>
          <w:color w:val="2F5496" w:themeColor="accent1" w:themeShade="BF"/>
          <w:sz w:val="22"/>
          <w:szCs w:val="22"/>
        </w:rPr>
        <w:t>,k</w:t>
      </w:r>
      <w:proofErr w:type="spellEnd"/>
      <w:r w:rsidRPr="19897AA9">
        <w:rPr>
          <w:b/>
          <w:bCs/>
          <w:color w:val="2F5496" w:themeColor="accent1" w:themeShade="BF"/>
          <w:sz w:val="22"/>
          <w:szCs w:val="22"/>
        </w:rPr>
        <w:t>;</w:t>
      </w:r>
    </w:p>
    <w:p w14:paraId="26299B9B" w14:textId="1A22B50B" w:rsidR="00A10F3A" w:rsidRDefault="70070D86" w:rsidP="19897AA9">
      <w:pPr>
        <w:spacing w:line="285" w:lineRule="exact"/>
        <w:ind w:left="72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i/>
          <w:iCs/>
          <w:noProof/>
          <w:color w:val="2F5496" w:themeColor="accent1" w:themeShade="BF"/>
          <w:sz w:val="22"/>
          <w:szCs w:val="22"/>
          <w:lang w:val="pt-PT"/>
        </w:rPr>
        <w:t>int</w:t>
      </w: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 xml:space="preserve"> ncomp = 0;</w:t>
      </w:r>
    </w:p>
    <w:p w14:paraId="5DB43308" w14:textId="0E5C09DB" w:rsidR="00A10F3A" w:rsidRDefault="70070D86" w:rsidP="19897AA9">
      <w:pPr>
        <w:spacing w:line="285" w:lineRule="exact"/>
        <w:ind w:left="72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i/>
          <w:iCs/>
          <w:noProof/>
          <w:color w:val="2F5496" w:themeColor="accent1" w:themeShade="BF"/>
          <w:sz w:val="22"/>
          <w:szCs w:val="22"/>
          <w:lang w:val="pt-PT"/>
        </w:rPr>
        <w:t>int</w:t>
      </w: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 xml:space="preserve"> ndesl = 0;</w:t>
      </w:r>
    </w:p>
    <w:p w14:paraId="6FB18EB2" w14:textId="6ADA8DFD" w:rsidR="00A10F3A" w:rsidRDefault="70070D86" w:rsidP="19897AA9">
      <w:pPr>
        <w:spacing w:line="285" w:lineRule="exact"/>
        <w:ind w:left="72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for(i = 0; i &lt; *n; i++){</w:t>
      </w:r>
    </w:p>
    <w:p w14:paraId="48B9882B" w14:textId="0EB610FA" w:rsidR="00A10F3A" w:rsidRDefault="70070D86" w:rsidP="19897AA9">
      <w:pPr>
        <w:spacing w:line="285" w:lineRule="exact"/>
        <w:ind w:left="144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for(j = i + 1; j &lt; *n; j++){</w:t>
      </w:r>
    </w:p>
    <w:p w14:paraId="4F9BD868" w14:textId="08132CB0" w:rsidR="00A10F3A" w:rsidRDefault="70070D86" w:rsidP="19897AA9">
      <w:pPr>
        <w:spacing w:line="285" w:lineRule="exact"/>
        <w:ind w:left="216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ncomp++;</w:t>
      </w:r>
    </w:p>
    <w:p w14:paraId="4804A506" w14:textId="5E029869" w:rsidR="00A10F3A" w:rsidRDefault="70070D86" w:rsidP="19897AA9">
      <w:pPr>
        <w:spacing w:line="285" w:lineRule="exact"/>
        <w:ind w:left="216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if(input[j] == input[i]){</w:t>
      </w:r>
    </w:p>
    <w:p w14:paraId="275E184E" w14:textId="05585480" w:rsidR="00A10F3A" w:rsidRDefault="70070D86" w:rsidP="19897AA9">
      <w:pPr>
        <w:spacing w:line="285" w:lineRule="exact"/>
        <w:ind w:left="288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for(k=j;k&lt;(*n)-1;k++){</w:t>
      </w:r>
    </w:p>
    <w:p w14:paraId="1D4E713F" w14:textId="74C52416" w:rsidR="00A10F3A" w:rsidRDefault="70070D86" w:rsidP="19897AA9">
      <w:pPr>
        <w:spacing w:line="285" w:lineRule="exact"/>
        <w:ind w:left="360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ndesl++;</w:t>
      </w:r>
    </w:p>
    <w:p w14:paraId="45C3C577" w14:textId="527D9D08" w:rsidR="00A10F3A" w:rsidRDefault="70070D86" w:rsidP="19897AA9">
      <w:pPr>
        <w:spacing w:line="285" w:lineRule="exact"/>
        <w:ind w:left="360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input[k]=input[k+1];</w:t>
      </w:r>
    </w:p>
    <w:p w14:paraId="3DEA8A24" w14:textId="492D7D8B" w:rsidR="00A10F3A" w:rsidRDefault="70070D86" w:rsidP="19897AA9">
      <w:pPr>
        <w:spacing w:line="285" w:lineRule="exact"/>
        <w:ind w:left="288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}</w:t>
      </w:r>
    </w:p>
    <w:p w14:paraId="2FCCE60B" w14:textId="249B9413" w:rsidR="00A10F3A" w:rsidRDefault="70070D86" w:rsidP="19897AA9">
      <w:pPr>
        <w:spacing w:line="285" w:lineRule="exact"/>
        <w:ind w:left="288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j--;</w:t>
      </w:r>
    </w:p>
    <w:p w14:paraId="66C39BC6" w14:textId="1C34BD3E" w:rsidR="00A10F3A" w:rsidRDefault="70070D86" w:rsidP="19897AA9">
      <w:pPr>
        <w:spacing w:line="285" w:lineRule="exact"/>
        <w:ind w:left="288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(*n)--;</w:t>
      </w:r>
    </w:p>
    <w:p w14:paraId="152FDE7F" w14:textId="0F3777CB" w:rsidR="00A10F3A" w:rsidRDefault="70070D86" w:rsidP="19897AA9">
      <w:pPr>
        <w:spacing w:line="285" w:lineRule="exact"/>
        <w:ind w:left="216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}</w:t>
      </w:r>
    </w:p>
    <w:p w14:paraId="25CF2BA1" w14:textId="1AC8D6ED" w:rsidR="00A10F3A" w:rsidRDefault="70070D86" w:rsidP="19897AA9">
      <w:pPr>
        <w:spacing w:line="285" w:lineRule="exact"/>
        <w:ind w:left="144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}</w:t>
      </w:r>
    </w:p>
    <w:p w14:paraId="1B5ED4DD" w14:textId="0660174A" w:rsidR="00A10F3A" w:rsidRDefault="70070D86" w:rsidP="19897AA9">
      <w:pPr>
        <w:spacing w:line="285" w:lineRule="exact"/>
        <w:ind w:left="720"/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rFonts w:eastAsia="Garamond" w:cs="Garamond"/>
          <w:b/>
          <w:bCs/>
          <w:noProof/>
          <w:color w:val="2F5496" w:themeColor="accent1" w:themeShade="BF"/>
          <w:sz w:val="22"/>
          <w:szCs w:val="22"/>
          <w:lang w:val="pt-PT"/>
        </w:rPr>
        <w:t>}</w:t>
      </w:r>
    </w:p>
    <w:p w14:paraId="79EB6F85" w14:textId="46CEEDA3" w:rsidR="00A10F3A" w:rsidRDefault="6CE9E31C" w:rsidP="19897AA9">
      <w:pPr>
        <w:spacing w:line="285" w:lineRule="exact"/>
        <w:rPr>
          <w:b/>
          <w:bCs/>
          <w:noProof/>
          <w:color w:val="2F5496" w:themeColor="accent1" w:themeShade="BF"/>
          <w:sz w:val="22"/>
          <w:szCs w:val="22"/>
          <w:lang w:val="pt-PT"/>
        </w:rPr>
      </w:pPr>
      <w:r w:rsidRPr="19897AA9">
        <w:rPr>
          <w:b/>
          <w:bCs/>
          <w:noProof/>
          <w:color w:val="2F5496" w:themeColor="accent1" w:themeShade="BF"/>
          <w:sz w:val="22"/>
          <w:szCs w:val="22"/>
          <w:lang w:val="pt-PT"/>
        </w:rPr>
        <w:t>}</w:t>
      </w:r>
    </w:p>
    <w:p w14:paraId="335B1663" w14:textId="77777777" w:rsidR="00974EB2" w:rsidRDefault="00974EB2" w:rsidP="00784094">
      <w:pPr>
        <w:pStyle w:val="TtulodoCaptulo"/>
      </w:pPr>
    </w:p>
    <w:p w14:paraId="31D861AF" w14:textId="7D294578" w:rsidR="008A3681" w:rsidRPr="00D74D88" w:rsidRDefault="008A3681" w:rsidP="00784094">
      <w:pPr>
        <w:pStyle w:val="TtulodoCaptulo"/>
      </w:pPr>
      <w:r>
        <w:t>Análise Formal do Algoritmo</w:t>
      </w:r>
    </w:p>
    <w:p w14:paraId="14311F35" w14:textId="66080FAE" w:rsidR="058F2AB4" w:rsidRDefault="058F2AB4" w:rsidP="058F2AB4">
      <w:pPr>
        <w:pStyle w:val="TtulodoCaptulo"/>
      </w:pPr>
    </w:p>
    <w:p w14:paraId="5528418A" w14:textId="77777777" w:rsidR="008A3681" w:rsidRPr="00A24B6F" w:rsidRDefault="008A3681" w:rsidP="00974EB2">
      <w:pPr>
        <w:pStyle w:val="TtulodoCaptulo"/>
        <w:jc w:val="left"/>
      </w:pPr>
      <w:r>
        <w:t>Nº de Comparações</w:t>
      </w:r>
    </w:p>
    <w:p w14:paraId="2CBC6D5A" w14:textId="1944FB02" w:rsidR="19897AA9" w:rsidRDefault="19897AA9" w:rsidP="19897AA9">
      <w:pPr>
        <w:pStyle w:val="TtulodoCaptulo"/>
        <w:jc w:val="left"/>
      </w:pPr>
    </w:p>
    <w:p w14:paraId="04672DDB" w14:textId="3600C2A8" w:rsidR="008A3681" w:rsidRDefault="008A3681" w:rsidP="19897AA9">
      <w:pPr>
        <w:pStyle w:val="TtulodoCaptulo"/>
        <w:jc w:val="left"/>
        <w:rPr>
          <w:color w:val="2F5496" w:themeColor="accent1" w:themeShade="BF"/>
        </w:rPr>
      </w:pPr>
      <w:r>
        <w:t>Melhor Caso - B(</w:t>
      </w:r>
      <w:r w:rsidR="00A3707D">
        <w:t>n</w:t>
      </w:r>
      <w:r>
        <w:t xml:space="preserve">) </w:t>
      </w:r>
      <w:proofErr w:type="gramStart"/>
      <w:r>
        <w:t xml:space="preserve">= </w:t>
      </w:r>
      <w:r w:rsidR="1935B1F0" w:rsidRPr="19897AA9">
        <w:rPr>
          <w:color w:val="2F5496" w:themeColor="accent1" w:themeShade="BF"/>
        </w:rPr>
        <w:t xml:space="preserve"> </w:t>
      </w:r>
      <w:r w:rsidR="05746176" w:rsidRPr="19897AA9">
        <w:rPr>
          <w:color w:val="2F5496" w:themeColor="accent1" w:themeShade="BF"/>
        </w:rPr>
        <w:t>N</w:t>
      </w:r>
      <w:proofErr w:type="gramEnd"/>
      <w:r w:rsidR="05746176" w:rsidRPr="19897AA9">
        <w:rPr>
          <w:color w:val="2F5496" w:themeColor="accent1" w:themeShade="BF"/>
        </w:rPr>
        <w:t>-1</w:t>
      </w:r>
    </w:p>
    <w:p w14:paraId="3CFE2F0E" w14:textId="032740F8" w:rsidR="003D07C6" w:rsidRDefault="003D07C6" w:rsidP="00974EB2">
      <w:pPr>
        <w:pStyle w:val="TtulodoCaptulo"/>
        <w:jc w:val="left"/>
      </w:pPr>
    </w:p>
    <w:p w14:paraId="0556D6C5" w14:textId="3AC32179" w:rsidR="008A3681" w:rsidRDefault="008A3681" w:rsidP="19897AA9">
      <w:pPr>
        <w:pStyle w:val="TtulodoCaptulo"/>
        <w:jc w:val="left"/>
        <w:rPr>
          <w:color w:val="2F5496" w:themeColor="accent1" w:themeShade="BF"/>
        </w:rPr>
      </w:pPr>
      <w:r>
        <w:t>Pior Caso - W(</w:t>
      </w:r>
      <w:r w:rsidR="00A3707D">
        <w:t>n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∙N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2</m:t>
            </m:r>
          </m:den>
        </m:f>
      </m:oMath>
      <w:r w:rsidR="797D3FEF" w:rsidRPr="009141F5">
        <w:rPr>
          <w:color w:val="2F5496" w:themeColor="accent1" w:themeShade="BF"/>
        </w:rPr>
        <w:t xml:space="preserve"> </w:t>
      </w:r>
    </w:p>
    <w:p w14:paraId="6F79FD7C" w14:textId="5863106C" w:rsidR="008A3681" w:rsidRDefault="008A3681" w:rsidP="00784094">
      <w:pPr>
        <w:pStyle w:val="TtulodoCaptulo"/>
      </w:pPr>
    </w:p>
    <w:p w14:paraId="10B3BC73" w14:textId="08784D7C" w:rsidR="001B0929" w:rsidRDefault="001B0929" w:rsidP="00784094">
      <w:pPr>
        <w:pStyle w:val="TtulodoCaptulo"/>
      </w:pPr>
    </w:p>
    <w:p w14:paraId="35FE678C" w14:textId="550D9FC8" w:rsidR="008A3681" w:rsidRPr="00A24B6F" w:rsidRDefault="008A3681" w:rsidP="00974EB2">
      <w:pPr>
        <w:pStyle w:val="TtulodoCaptulo"/>
        <w:jc w:val="left"/>
      </w:pPr>
      <w:r>
        <w:t xml:space="preserve">Nº de </w:t>
      </w:r>
      <w:r w:rsidR="00A3707D">
        <w:t>Deslocamentos</w:t>
      </w:r>
      <w:r>
        <w:t xml:space="preserve"> de Elementos</w:t>
      </w:r>
    </w:p>
    <w:p w14:paraId="44A5700C" w14:textId="5475A826" w:rsidR="19897AA9" w:rsidRDefault="19897AA9" w:rsidP="19897AA9">
      <w:pPr>
        <w:pStyle w:val="TtulodoCaptulo"/>
        <w:jc w:val="left"/>
      </w:pPr>
    </w:p>
    <w:p w14:paraId="44EFC559" w14:textId="1042AB78" w:rsidR="003D07C6" w:rsidRDefault="008A3681" w:rsidP="19897AA9">
      <w:pPr>
        <w:pStyle w:val="TtulodoCaptulo"/>
        <w:jc w:val="left"/>
        <w:rPr>
          <w:color w:val="2F5496" w:themeColor="accent1" w:themeShade="BF"/>
        </w:rPr>
      </w:pPr>
      <w:r>
        <w:t>Melhor Caso - B(</w:t>
      </w:r>
      <w:r w:rsidR="00A3707D">
        <w:t>n</w:t>
      </w:r>
      <w:r>
        <w:t xml:space="preserve">) </w:t>
      </w:r>
      <w:proofErr w:type="gramStart"/>
      <w:r>
        <w:t xml:space="preserve">= </w:t>
      </w:r>
      <w:r w:rsidR="4ED8A94F">
        <w:t xml:space="preserve"> </w:t>
      </w:r>
      <w:r w:rsidR="73253DF9" w:rsidRPr="19897AA9">
        <w:rPr>
          <w:color w:val="2F5496" w:themeColor="accent1" w:themeShade="BF"/>
        </w:rPr>
        <w:t>0</w:t>
      </w:r>
      <w:proofErr w:type="gramEnd"/>
    </w:p>
    <w:p w14:paraId="7829F858" w14:textId="77777777" w:rsidR="00974EB2" w:rsidRDefault="00974EB2" w:rsidP="00974EB2">
      <w:pPr>
        <w:pStyle w:val="TtulodoCaptulo"/>
        <w:jc w:val="left"/>
      </w:pPr>
    </w:p>
    <w:p w14:paraId="0D806E28" w14:textId="2AF0309A" w:rsidR="008A3681" w:rsidRDefault="008A3681" w:rsidP="19897AA9">
      <w:pPr>
        <w:pStyle w:val="TtulodoCaptulo"/>
        <w:jc w:val="left"/>
        <w:rPr>
          <w:color w:val="2F5496" w:themeColor="accent1" w:themeShade="BF"/>
        </w:rPr>
      </w:pPr>
      <w:r>
        <w:t>Pior Caso - W(</w:t>
      </w:r>
      <w:r w:rsidR="00A3707D">
        <w:t>n</w:t>
      </w:r>
      <w:r>
        <w:t>) =</w:t>
      </w:r>
      <w:r w:rsidRPr="19897AA9">
        <w:rPr>
          <w:color w:val="2F5496" w:themeColor="accent1" w:themeShade="B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(N-1)∙(N-2)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2</m:t>
            </m:r>
          </m:den>
        </m:f>
      </m:oMath>
    </w:p>
    <w:sectPr w:rsidR="008A3681" w:rsidSect="00784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8E04F1" w16cex:intelligentPlaceholder="1" w16cex:dateUtc="2020-03-24T17:36:57.44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C866" w14:textId="77777777" w:rsidR="00EC7844" w:rsidRDefault="00EC7844">
      <w:r>
        <w:separator/>
      </w:r>
    </w:p>
  </w:endnote>
  <w:endnote w:type="continuationSeparator" w:id="0">
    <w:p w14:paraId="43BDC943" w14:textId="77777777" w:rsidR="00EC7844" w:rsidRDefault="00EC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FC74ED" w:rsidRDefault="00FC74E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C74ED" w:rsidRPr="00955AC0" w:rsidRDefault="00FC74E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FC74ED" w:rsidRDefault="00FC74E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FC74ED" w:rsidRDefault="00FC7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68B5" w14:textId="77777777" w:rsidR="00EC7844" w:rsidRDefault="00EC7844">
      <w:r>
        <w:separator/>
      </w:r>
    </w:p>
  </w:footnote>
  <w:footnote w:type="continuationSeparator" w:id="0">
    <w:p w14:paraId="13288739" w14:textId="77777777" w:rsidR="00EC7844" w:rsidRDefault="00EC7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FC74ED" w:rsidRPr="00CC6AFB" w:rsidRDefault="00FC74E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165E6FB8" w:rsidR="00FC74ED" w:rsidRPr="00784094" w:rsidRDefault="00FC74ED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784094" w:rsidRPr="001C7A03" w:rsidRDefault="0078409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0822" w14:textId="77777777" w:rsidR="00784094" w:rsidRDefault="00784094" w:rsidP="00784094">
    <w:pPr>
      <w:pStyle w:val="Rodap"/>
    </w:pPr>
  </w:p>
  <w:p w14:paraId="6276059E" w14:textId="77777777" w:rsidR="00784094" w:rsidRDefault="0078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suff w:val="nothing"/>
      <w:lvlText w:val="Capítulo %1"/>
      <w:lvlJc w:val="center"/>
      <w:pPr>
        <w:ind w:left="1134" w:hanging="846"/>
      </w:pPr>
      <w:rPr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3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65" w:hanging="765"/>
      </w:pPr>
      <w:rPr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5E9C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D99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0AB2"/>
    <w:rsid w:val="003C27AA"/>
    <w:rsid w:val="003C3689"/>
    <w:rsid w:val="003C4832"/>
    <w:rsid w:val="003C4F0A"/>
    <w:rsid w:val="003C5E23"/>
    <w:rsid w:val="003C6F81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26DC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719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0C6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1F5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0F3A"/>
    <w:rsid w:val="00A11193"/>
    <w:rsid w:val="00A117AE"/>
    <w:rsid w:val="00A11D86"/>
    <w:rsid w:val="00A14665"/>
    <w:rsid w:val="00A14F04"/>
    <w:rsid w:val="00A17570"/>
    <w:rsid w:val="00A1EF3E"/>
    <w:rsid w:val="00A206B5"/>
    <w:rsid w:val="00A21B34"/>
    <w:rsid w:val="00A22197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2B74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635F"/>
    <w:rsid w:val="00D57A46"/>
    <w:rsid w:val="00D626EC"/>
    <w:rsid w:val="00D64EBA"/>
    <w:rsid w:val="00D65C82"/>
    <w:rsid w:val="00D65D2C"/>
    <w:rsid w:val="00D66DCF"/>
    <w:rsid w:val="00D67745"/>
    <w:rsid w:val="00D67F98"/>
    <w:rsid w:val="00D6ED44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C7844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2E78"/>
    <w:rsid w:val="00F12F19"/>
    <w:rsid w:val="00F1327E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  <w:rsid w:val="0175EEAD"/>
    <w:rsid w:val="019B3A7A"/>
    <w:rsid w:val="01D1964E"/>
    <w:rsid w:val="01E8B72D"/>
    <w:rsid w:val="02924664"/>
    <w:rsid w:val="031F3429"/>
    <w:rsid w:val="03276500"/>
    <w:rsid w:val="0358EF8E"/>
    <w:rsid w:val="03B41C27"/>
    <w:rsid w:val="03ED0B9B"/>
    <w:rsid w:val="0505E46C"/>
    <w:rsid w:val="05746176"/>
    <w:rsid w:val="058F2AB4"/>
    <w:rsid w:val="058FB24C"/>
    <w:rsid w:val="07323CF7"/>
    <w:rsid w:val="07837232"/>
    <w:rsid w:val="07EADA56"/>
    <w:rsid w:val="082DDF9E"/>
    <w:rsid w:val="0960E901"/>
    <w:rsid w:val="09BF3722"/>
    <w:rsid w:val="09CDFF86"/>
    <w:rsid w:val="0A3189BD"/>
    <w:rsid w:val="0A424EEA"/>
    <w:rsid w:val="0B353E99"/>
    <w:rsid w:val="0B382E25"/>
    <w:rsid w:val="0B684649"/>
    <w:rsid w:val="0C26905F"/>
    <w:rsid w:val="0C72D30C"/>
    <w:rsid w:val="0D8B2CD1"/>
    <w:rsid w:val="0E11E45A"/>
    <w:rsid w:val="0E73BEF2"/>
    <w:rsid w:val="0F76636C"/>
    <w:rsid w:val="0FA54CF3"/>
    <w:rsid w:val="0FD473A5"/>
    <w:rsid w:val="1048F136"/>
    <w:rsid w:val="10E4BBE1"/>
    <w:rsid w:val="1116DE4C"/>
    <w:rsid w:val="124FA62A"/>
    <w:rsid w:val="12E1DD89"/>
    <w:rsid w:val="13194123"/>
    <w:rsid w:val="132F5F62"/>
    <w:rsid w:val="1344FE03"/>
    <w:rsid w:val="13E2B251"/>
    <w:rsid w:val="1406F044"/>
    <w:rsid w:val="14570446"/>
    <w:rsid w:val="1467CA5C"/>
    <w:rsid w:val="147B0BE9"/>
    <w:rsid w:val="147BD8D5"/>
    <w:rsid w:val="148901CC"/>
    <w:rsid w:val="14A3F6D1"/>
    <w:rsid w:val="151BADB9"/>
    <w:rsid w:val="157E48AB"/>
    <w:rsid w:val="15F0A11B"/>
    <w:rsid w:val="16070FB4"/>
    <w:rsid w:val="163FC69F"/>
    <w:rsid w:val="16AFFC34"/>
    <w:rsid w:val="16DE3242"/>
    <w:rsid w:val="1773826B"/>
    <w:rsid w:val="17B54A8F"/>
    <w:rsid w:val="17DCC683"/>
    <w:rsid w:val="182187A1"/>
    <w:rsid w:val="1935B1F0"/>
    <w:rsid w:val="19897AA9"/>
    <w:rsid w:val="1AF2D5CF"/>
    <w:rsid w:val="1BFB9C35"/>
    <w:rsid w:val="1C201264"/>
    <w:rsid w:val="1C4E6F35"/>
    <w:rsid w:val="1CCC87CE"/>
    <w:rsid w:val="1D2330A5"/>
    <w:rsid w:val="1D61569A"/>
    <w:rsid w:val="1E678FA2"/>
    <w:rsid w:val="1E9CD978"/>
    <w:rsid w:val="1EE6C471"/>
    <w:rsid w:val="1EF62D9C"/>
    <w:rsid w:val="1FDD1EBE"/>
    <w:rsid w:val="20ED928A"/>
    <w:rsid w:val="21049A49"/>
    <w:rsid w:val="21348C28"/>
    <w:rsid w:val="213BEF53"/>
    <w:rsid w:val="216C99C3"/>
    <w:rsid w:val="2188E5AA"/>
    <w:rsid w:val="22034634"/>
    <w:rsid w:val="22BEE350"/>
    <w:rsid w:val="22FFDED1"/>
    <w:rsid w:val="24241150"/>
    <w:rsid w:val="242F5FF4"/>
    <w:rsid w:val="24A2D833"/>
    <w:rsid w:val="24D238E8"/>
    <w:rsid w:val="262A0CBA"/>
    <w:rsid w:val="266278A3"/>
    <w:rsid w:val="283A83F9"/>
    <w:rsid w:val="29335B9D"/>
    <w:rsid w:val="294EDFAD"/>
    <w:rsid w:val="2A78BC96"/>
    <w:rsid w:val="2AEB3578"/>
    <w:rsid w:val="2B7F5F7F"/>
    <w:rsid w:val="2B8E8AC5"/>
    <w:rsid w:val="2BC2B176"/>
    <w:rsid w:val="2BD9AB8C"/>
    <w:rsid w:val="2CC45937"/>
    <w:rsid w:val="2D34A157"/>
    <w:rsid w:val="2D49BA09"/>
    <w:rsid w:val="2D4E0613"/>
    <w:rsid w:val="2DBE5DFA"/>
    <w:rsid w:val="2DDB9E6C"/>
    <w:rsid w:val="2E45EE14"/>
    <w:rsid w:val="2F48B714"/>
    <w:rsid w:val="2FDFF177"/>
    <w:rsid w:val="30390D5D"/>
    <w:rsid w:val="307ACE69"/>
    <w:rsid w:val="30C3E849"/>
    <w:rsid w:val="30F224F8"/>
    <w:rsid w:val="30FEC6FF"/>
    <w:rsid w:val="3200500D"/>
    <w:rsid w:val="328A4AA2"/>
    <w:rsid w:val="32D19C08"/>
    <w:rsid w:val="35AE7A21"/>
    <w:rsid w:val="35B3C2A0"/>
    <w:rsid w:val="35E3B147"/>
    <w:rsid w:val="371D6ED4"/>
    <w:rsid w:val="373C7E70"/>
    <w:rsid w:val="37CA82C9"/>
    <w:rsid w:val="3809159B"/>
    <w:rsid w:val="382615C7"/>
    <w:rsid w:val="382C1F5A"/>
    <w:rsid w:val="387EDABC"/>
    <w:rsid w:val="389C1582"/>
    <w:rsid w:val="3962C99D"/>
    <w:rsid w:val="39843B9E"/>
    <w:rsid w:val="3A15D915"/>
    <w:rsid w:val="3B063389"/>
    <w:rsid w:val="3B992DF2"/>
    <w:rsid w:val="3C697406"/>
    <w:rsid w:val="3DB58639"/>
    <w:rsid w:val="3DE7FBD3"/>
    <w:rsid w:val="3E7A535D"/>
    <w:rsid w:val="3E81A87F"/>
    <w:rsid w:val="40067C8D"/>
    <w:rsid w:val="408032CB"/>
    <w:rsid w:val="41D46139"/>
    <w:rsid w:val="43594882"/>
    <w:rsid w:val="437F6F17"/>
    <w:rsid w:val="43C63D22"/>
    <w:rsid w:val="446A8A98"/>
    <w:rsid w:val="44C84DBF"/>
    <w:rsid w:val="452CDAD9"/>
    <w:rsid w:val="45E3C1A4"/>
    <w:rsid w:val="45F378CF"/>
    <w:rsid w:val="4660C170"/>
    <w:rsid w:val="4663C695"/>
    <w:rsid w:val="4696F1E7"/>
    <w:rsid w:val="47298148"/>
    <w:rsid w:val="47B173C4"/>
    <w:rsid w:val="4869114E"/>
    <w:rsid w:val="4903EFA4"/>
    <w:rsid w:val="49F545A6"/>
    <w:rsid w:val="4A02483D"/>
    <w:rsid w:val="4AC21CA5"/>
    <w:rsid w:val="4B51A426"/>
    <w:rsid w:val="4BB98002"/>
    <w:rsid w:val="4C25C7FC"/>
    <w:rsid w:val="4C33CB5A"/>
    <w:rsid w:val="4D532748"/>
    <w:rsid w:val="4DF14928"/>
    <w:rsid w:val="4DFB610C"/>
    <w:rsid w:val="4E8BAF99"/>
    <w:rsid w:val="4ED8A94F"/>
    <w:rsid w:val="4EF790A6"/>
    <w:rsid w:val="4F0BFD7B"/>
    <w:rsid w:val="4F284DFF"/>
    <w:rsid w:val="4F94EC75"/>
    <w:rsid w:val="4FB928DC"/>
    <w:rsid w:val="508A4863"/>
    <w:rsid w:val="50A09013"/>
    <w:rsid w:val="50B850D4"/>
    <w:rsid w:val="50E122AA"/>
    <w:rsid w:val="515469CF"/>
    <w:rsid w:val="51C0AEA6"/>
    <w:rsid w:val="52B0289E"/>
    <w:rsid w:val="52DA28AB"/>
    <w:rsid w:val="52DDB918"/>
    <w:rsid w:val="53592B2F"/>
    <w:rsid w:val="537421F9"/>
    <w:rsid w:val="540DDB5F"/>
    <w:rsid w:val="54B0D1B5"/>
    <w:rsid w:val="54E4E1AC"/>
    <w:rsid w:val="5507A0CC"/>
    <w:rsid w:val="55601A47"/>
    <w:rsid w:val="557995E0"/>
    <w:rsid w:val="55FB4768"/>
    <w:rsid w:val="560DD896"/>
    <w:rsid w:val="56914C45"/>
    <w:rsid w:val="56A86DD4"/>
    <w:rsid w:val="571D1AD1"/>
    <w:rsid w:val="578B2B2F"/>
    <w:rsid w:val="59053CB6"/>
    <w:rsid w:val="59292F42"/>
    <w:rsid w:val="5B094C93"/>
    <w:rsid w:val="5BDB01D6"/>
    <w:rsid w:val="5D461B35"/>
    <w:rsid w:val="5D71EA26"/>
    <w:rsid w:val="5D8762CF"/>
    <w:rsid w:val="5DA6C73A"/>
    <w:rsid w:val="5E4E0C8F"/>
    <w:rsid w:val="5E5A7CEF"/>
    <w:rsid w:val="5E98C6EF"/>
    <w:rsid w:val="5EABEDDA"/>
    <w:rsid w:val="5ED5B996"/>
    <w:rsid w:val="5F385CEC"/>
    <w:rsid w:val="604C6480"/>
    <w:rsid w:val="61E75C62"/>
    <w:rsid w:val="6298667D"/>
    <w:rsid w:val="636B9AEB"/>
    <w:rsid w:val="6370B57A"/>
    <w:rsid w:val="63A08313"/>
    <w:rsid w:val="63AB721C"/>
    <w:rsid w:val="63E6C857"/>
    <w:rsid w:val="63EB7CF1"/>
    <w:rsid w:val="63F0D080"/>
    <w:rsid w:val="65081E5E"/>
    <w:rsid w:val="65CBA328"/>
    <w:rsid w:val="660DD59F"/>
    <w:rsid w:val="662F72D5"/>
    <w:rsid w:val="667C8057"/>
    <w:rsid w:val="66E607E9"/>
    <w:rsid w:val="670E7E24"/>
    <w:rsid w:val="6758FD9F"/>
    <w:rsid w:val="675E73A4"/>
    <w:rsid w:val="67866034"/>
    <w:rsid w:val="67E00E44"/>
    <w:rsid w:val="681ADD2D"/>
    <w:rsid w:val="69428C13"/>
    <w:rsid w:val="69CF9641"/>
    <w:rsid w:val="69E0F747"/>
    <w:rsid w:val="69F541AA"/>
    <w:rsid w:val="69F6E6D9"/>
    <w:rsid w:val="6A1A9F61"/>
    <w:rsid w:val="6A246D29"/>
    <w:rsid w:val="6ADAC547"/>
    <w:rsid w:val="6B0E1CF6"/>
    <w:rsid w:val="6BA7F440"/>
    <w:rsid w:val="6C3DA797"/>
    <w:rsid w:val="6CB800A7"/>
    <w:rsid w:val="6CE9E31C"/>
    <w:rsid w:val="6CEB9715"/>
    <w:rsid w:val="6D5839EB"/>
    <w:rsid w:val="6D5A5C4D"/>
    <w:rsid w:val="6D926909"/>
    <w:rsid w:val="6E080A2C"/>
    <w:rsid w:val="6E3EA3B8"/>
    <w:rsid w:val="6E7DD4FC"/>
    <w:rsid w:val="6E7EB803"/>
    <w:rsid w:val="6F81CB2D"/>
    <w:rsid w:val="70070D86"/>
    <w:rsid w:val="706E865F"/>
    <w:rsid w:val="70A3F0C0"/>
    <w:rsid w:val="70A86833"/>
    <w:rsid w:val="70E89C78"/>
    <w:rsid w:val="70F723EB"/>
    <w:rsid w:val="71079B4B"/>
    <w:rsid w:val="715C4A6A"/>
    <w:rsid w:val="72065421"/>
    <w:rsid w:val="73253DF9"/>
    <w:rsid w:val="73690599"/>
    <w:rsid w:val="73839537"/>
    <w:rsid w:val="73E1D8C4"/>
    <w:rsid w:val="7410C892"/>
    <w:rsid w:val="74333837"/>
    <w:rsid w:val="74823A0D"/>
    <w:rsid w:val="7523285B"/>
    <w:rsid w:val="75FCBF95"/>
    <w:rsid w:val="76FAC205"/>
    <w:rsid w:val="7736884B"/>
    <w:rsid w:val="7740D29D"/>
    <w:rsid w:val="777DC741"/>
    <w:rsid w:val="77A4F6C8"/>
    <w:rsid w:val="79152C1B"/>
    <w:rsid w:val="79631B8B"/>
    <w:rsid w:val="796EA5D2"/>
    <w:rsid w:val="797D3FEF"/>
    <w:rsid w:val="79FCB899"/>
    <w:rsid w:val="7A538D59"/>
    <w:rsid w:val="7B4F323E"/>
    <w:rsid w:val="7B7F2518"/>
    <w:rsid w:val="7BAF9FA4"/>
    <w:rsid w:val="7C4C7553"/>
    <w:rsid w:val="7C85EFBB"/>
    <w:rsid w:val="7D2B8EDD"/>
    <w:rsid w:val="7D2FF0F8"/>
    <w:rsid w:val="7D660EC5"/>
    <w:rsid w:val="7D7DEB1F"/>
    <w:rsid w:val="7D838A8B"/>
    <w:rsid w:val="7DBA3DFB"/>
    <w:rsid w:val="7DC9B1CD"/>
    <w:rsid w:val="7DE639E8"/>
    <w:rsid w:val="7E0E44B2"/>
    <w:rsid w:val="7E8539EE"/>
    <w:rsid w:val="7F413B6A"/>
    <w:rsid w:val="7F66268D"/>
    <w:rsid w:val="7FA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784094"/>
    <w:pPr>
      <w:jc w:val="center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  <w:style w:type="paragraph" w:styleId="Textodecomentrio">
    <w:name w:val="annotation text"/>
    <w:basedOn w:val="Normal"/>
    <w:link w:val="TextodecomentrioCarter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Pr>
      <w:rFonts w:ascii="Garamond" w:hAnsi="Garamond"/>
      <w:lang w:val="en-GB" w:eastAsia="en-US"/>
    </w:rPr>
  </w:style>
  <w:style w:type="character" w:styleId="Refdecomentrio">
    <w:name w:val="annotation reference"/>
    <w:basedOn w:val="Tipodeletrapredefinidodopargrafo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845f2a7575db4e67" Type="http://schemas.microsoft.com/office/2018/08/relationships/commentsExtensible" Target="commentsExtensible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</TotalTime>
  <Pages>4</Pages>
  <Words>1120</Words>
  <Characters>6052</Characters>
  <Application>Microsoft Office Word</Application>
  <DocSecurity>0</DocSecurity>
  <Lines>50</Lines>
  <Paragraphs>14</Paragraphs>
  <ScaleCrop>false</ScaleCrop>
  <Company>DETUA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Lúcia Sousa</cp:lastModifiedBy>
  <cp:revision>2</cp:revision>
  <cp:lastPrinted>2020-03-24T18:23:00Z</cp:lastPrinted>
  <dcterms:created xsi:type="dcterms:W3CDTF">2020-03-24T18:26:00Z</dcterms:created>
  <dcterms:modified xsi:type="dcterms:W3CDTF">2020-03-24T18:26:00Z</dcterms:modified>
</cp:coreProperties>
</file>